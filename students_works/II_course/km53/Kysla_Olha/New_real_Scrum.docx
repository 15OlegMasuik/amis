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BE" w:rsidRDefault="005157BE" w:rsidP="005157BE">
      <w:pPr>
        <w:pStyle w:val="NormalNoIndent"/>
        <w:jc w:val="center"/>
      </w:pPr>
      <w:r>
        <w:t>НАЦІОНАЛЬНИЙ ТЕХНІЧНИЙ УНІВЕРСИТЕТ УКРАЇНИ</w:t>
      </w:r>
    </w:p>
    <w:p w:rsidR="005157BE" w:rsidRDefault="005157BE" w:rsidP="005157BE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5157BE" w:rsidRDefault="005157BE" w:rsidP="005157BE">
      <w:pPr>
        <w:pStyle w:val="NormalNoIndent"/>
        <w:jc w:val="center"/>
      </w:pPr>
      <w:r>
        <w:t>Факультет прикладної математики</w:t>
      </w:r>
    </w:p>
    <w:p w:rsidR="005157BE" w:rsidRDefault="005157BE" w:rsidP="005157BE">
      <w:pPr>
        <w:pStyle w:val="NormalNoIndent"/>
        <w:spacing w:after="120"/>
        <w:jc w:val="center"/>
      </w:pPr>
      <w:r>
        <w:t>Кафедра прикладної математики</w:t>
      </w: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jc w:val="center"/>
      </w:pPr>
      <w:r>
        <w:t>Звіт</w:t>
      </w:r>
    </w:p>
    <w:p w:rsidR="005157BE" w:rsidRDefault="00EA7CF4" w:rsidP="005157BE">
      <w:pPr>
        <w:pStyle w:val="NormalNoIndent"/>
        <w:jc w:val="center"/>
      </w:pPr>
      <w:r>
        <w:t xml:space="preserve">із </w:t>
      </w:r>
      <w:r w:rsidR="003C2E46">
        <w:rPr>
          <w:lang w:val="ru-RU"/>
        </w:rPr>
        <w:t>домашн</w:t>
      </w:r>
      <w:r w:rsidR="003C2E46">
        <w:t xml:space="preserve">ьої роботи </w:t>
      </w:r>
      <w:r>
        <w:t xml:space="preserve"> №4</w:t>
      </w:r>
    </w:p>
    <w:p w:rsidR="005157BE" w:rsidRDefault="005157BE" w:rsidP="003C2E46">
      <w:pPr>
        <w:pStyle w:val="NormalNoIndent"/>
        <w:jc w:val="center"/>
      </w:pPr>
      <w:r>
        <w:t>із дисципліни «</w:t>
      </w:r>
      <w:r w:rsidR="003C2E46">
        <w:t>Технології колективної розробки програмного забезпечення»</w:t>
      </w:r>
    </w:p>
    <w:p w:rsidR="00EA7CF4" w:rsidRDefault="00EA7CF4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</w:t>
            </w:r>
            <w:r w:rsidR="007E7275">
              <w:rPr>
                <w:lang w:val="ru-RU"/>
              </w:rPr>
              <w:t>53</w:t>
            </w:r>
          </w:p>
        </w:tc>
        <w:tc>
          <w:tcPr>
            <w:tcW w:w="4820" w:type="dxa"/>
            <w:hideMark/>
          </w:tcPr>
          <w:p w:rsidR="005157BE" w:rsidRDefault="005157BE" w:rsidP="003C2E46">
            <w:pPr>
              <w:pStyle w:val="NormalNoIndent"/>
              <w:tabs>
                <w:tab w:val="left" w:pos="3366"/>
              </w:tabs>
              <w:jc w:val="center"/>
            </w:pPr>
          </w:p>
        </w:tc>
      </w:tr>
      <w:tr w:rsidR="005157BE" w:rsidTr="005157BE">
        <w:tc>
          <w:tcPr>
            <w:tcW w:w="5211" w:type="dxa"/>
            <w:hideMark/>
          </w:tcPr>
          <w:p w:rsidR="005157BE" w:rsidRDefault="007E7275">
            <w:pPr>
              <w:pStyle w:val="NormalNoIndent"/>
            </w:pPr>
            <w:r>
              <w:rPr>
                <w:lang w:val="ru-RU"/>
              </w:rPr>
              <w:t xml:space="preserve">Кисла </w:t>
            </w:r>
            <w:r w:rsidR="005157BE">
              <w:rPr>
                <w:lang w:val="ru-RU"/>
              </w:rPr>
              <w:t>В.О</w:t>
            </w:r>
            <w:r w:rsidR="005157BE">
              <w:t>.</w:t>
            </w:r>
          </w:p>
        </w:tc>
        <w:tc>
          <w:tcPr>
            <w:tcW w:w="4820" w:type="dxa"/>
            <w:hideMark/>
          </w:tcPr>
          <w:p w:rsidR="005157BE" w:rsidRDefault="003C2E46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</w:t>
            </w:r>
            <w:r w:rsidR="005157BE">
              <w:t>.</w:t>
            </w:r>
          </w:p>
        </w:tc>
      </w:tr>
    </w:tbl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  <w:jc w:val="center"/>
      </w:pPr>
      <w:r>
        <w:t>Київ — 2016</w:t>
      </w:r>
    </w:p>
    <w:sdt>
      <w:sdtPr>
        <w:rPr>
          <w:rFonts w:ascii="Times New Roman" w:eastAsia="Calibri" w:hAnsi="Times New Roman"/>
          <w:b w:val="0"/>
          <w:bCs w:val="0"/>
          <w:caps w:val="0"/>
          <w:color w:val="auto"/>
          <w:lang w:val="ru-RU"/>
        </w:rPr>
        <w:id w:val="-1217207231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8068F9" w:rsidRDefault="008068F9" w:rsidP="008068F9">
          <w:pPr>
            <w:pStyle w:val="TOCHeading"/>
            <w:numPr>
              <w:ilvl w:val="0"/>
              <w:numId w:val="0"/>
            </w:numPr>
            <w:spacing w:after="240"/>
            <w:jc w:val="center"/>
            <w:rPr>
              <w:rFonts w:ascii="Times New Roman" w:hAnsi="Times New Roman"/>
              <w:b w:val="0"/>
              <w:color w:val="auto"/>
              <w:lang w:val="ru-RU"/>
            </w:rPr>
          </w:pPr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ЗМІСТ</w:t>
          </w:r>
        </w:p>
        <w:p w:rsid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8068F9">
            <w:fldChar w:fldCharType="begin"/>
          </w:r>
          <w:r w:rsidRPr="008068F9">
            <w:instrText xml:space="preserve"> TOC \o "1-3" \h \z \u </w:instrText>
          </w:r>
          <w:r w:rsidRPr="008068F9">
            <w:fldChar w:fldCharType="separate"/>
          </w:r>
          <w:hyperlink w:anchor="_Toc463444848" w:history="1">
            <w:r w:rsidR="00EF5AFB">
              <w:rPr>
                <w:rStyle w:val="Hyperlink"/>
                <w:noProof/>
                <w:color w:val="auto"/>
              </w:rPr>
              <w:t>1</w:t>
            </w:r>
            <w:r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8068F9">
              <w:rPr>
                <w:rStyle w:val="Hyperlink"/>
                <w:noProof/>
                <w:color w:val="auto"/>
              </w:rPr>
              <w:t>Мета роботи</w:t>
            </w:r>
            <w:r w:rsidRPr="008068F9">
              <w:rPr>
                <w:noProof/>
                <w:webHidden/>
              </w:rPr>
              <w:tab/>
            </w:r>
            <w:r w:rsidRPr="008068F9">
              <w:rPr>
                <w:noProof/>
                <w:webHidden/>
              </w:rPr>
              <w:fldChar w:fldCharType="begin"/>
            </w:r>
            <w:r w:rsidRPr="008068F9">
              <w:rPr>
                <w:noProof/>
                <w:webHidden/>
              </w:rPr>
              <w:instrText xml:space="preserve"> PAGEREF _Toc463444848 \h </w:instrText>
            </w:r>
            <w:r w:rsidRPr="008068F9">
              <w:rPr>
                <w:noProof/>
                <w:webHidden/>
              </w:rPr>
            </w:r>
            <w:r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3</w:t>
            </w:r>
            <w:r w:rsidRPr="008068F9">
              <w:rPr>
                <w:noProof/>
                <w:webHidden/>
              </w:rPr>
              <w:fldChar w:fldCharType="end"/>
            </w:r>
          </w:hyperlink>
        </w:p>
        <w:p w:rsidR="008068F9" w:rsidRPr="008068F9" w:rsidRDefault="003128DD" w:rsidP="008068F9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63444849" w:history="1">
            <w:r w:rsidR="00EF5AFB">
              <w:rPr>
                <w:rStyle w:val="Hyperlink"/>
                <w:noProof/>
                <w:color w:val="auto"/>
              </w:rPr>
              <w:t>2</w:t>
            </w:r>
            <w:r w:rsidR="008068F9"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1504A">
              <w:rPr>
                <w:rStyle w:val="Hyperlink"/>
                <w:noProof/>
                <w:color w:val="auto"/>
              </w:rPr>
              <w:t>Тема роботи</w:t>
            </w:r>
            <w:r w:rsidR="008068F9" w:rsidRPr="008068F9">
              <w:rPr>
                <w:noProof/>
                <w:webHidden/>
              </w:rPr>
              <w:tab/>
            </w:r>
            <w:r w:rsidR="008068F9" w:rsidRPr="008068F9">
              <w:rPr>
                <w:noProof/>
                <w:webHidden/>
              </w:rPr>
              <w:fldChar w:fldCharType="begin"/>
            </w:r>
            <w:r w:rsidR="008068F9" w:rsidRPr="008068F9">
              <w:rPr>
                <w:noProof/>
                <w:webHidden/>
              </w:rPr>
              <w:instrText xml:space="preserve"> PAGEREF _Toc463444849 \h </w:instrText>
            </w:r>
            <w:r w:rsidR="008068F9" w:rsidRPr="008068F9">
              <w:rPr>
                <w:noProof/>
                <w:webHidden/>
              </w:rPr>
            </w:r>
            <w:r w:rsidR="008068F9"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4</w:t>
            </w:r>
            <w:r w:rsidR="008068F9" w:rsidRPr="008068F9">
              <w:rPr>
                <w:noProof/>
                <w:webHidden/>
              </w:rPr>
              <w:fldChar w:fldCharType="end"/>
            </w:r>
          </w:hyperlink>
        </w:p>
        <w:p w:rsidR="008068F9" w:rsidRPr="008068F9" w:rsidRDefault="003128DD" w:rsidP="00B1504A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63444850" w:history="1">
            <w:r w:rsidR="00EF5AFB">
              <w:rPr>
                <w:rStyle w:val="Hyperlink"/>
                <w:noProof/>
                <w:color w:val="auto"/>
              </w:rPr>
              <w:t>3</w:t>
            </w:r>
            <w:r w:rsidR="008068F9"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8068F9" w:rsidRPr="008068F9">
              <w:rPr>
                <w:rStyle w:val="Hyperlink"/>
                <w:noProof/>
                <w:color w:val="auto"/>
              </w:rPr>
              <w:t>Опис роботи</w:t>
            </w:r>
            <w:r w:rsidR="008068F9" w:rsidRPr="008068F9">
              <w:rPr>
                <w:noProof/>
                <w:webHidden/>
              </w:rPr>
              <w:tab/>
            </w:r>
            <w:r w:rsidR="008068F9" w:rsidRPr="008068F9">
              <w:rPr>
                <w:noProof/>
                <w:webHidden/>
              </w:rPr>
              <w:fldChar w:fldCharType="begin"/>
            </w:r>
            <w:r w:rsidR="008068F9" w:rsidRPr="008068F9">
              <w:rPr>
                <w:noProof/>
                <w:webHidden/>
              </w:rPr>
              <w:instrText xml:space="preserve"> PAGEREF _Toc463444850 \h </w:instrText>
            </w:r>
            <w:r w:rsidR="008068F9" w:rsidRPr="008068F9">
              <w:rPr>
                <w:noProof/>
                <w:webHidden/>
              </w:rPr>
            </w:r>
            <w:r w:rsidR="008068F9"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5</w:t>
            </w:r>
            <w:r w:rsidR="008068F9" w:rsidRPr="008068F9">
              <w:rPr>
                <w:noProof/>
                <w:webHidden/>
              </w:rPr>
              <w:fldChar w:fldCharType="end"/>
            </w:r>
          </w:hyperlink>
        </w:p>
        <w:p w:rsidR="008068F9" w:rsidRPr="000E1B2A" w:rsidRDefault="003128DD" w:rsidP="008068F9">
          <w:pPr>
            <w:pStyle w:val="TOC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63444852" w:history="1">
            <w:r w:rsidR="008068F9" w:rsidRPr="008068F9">
              <w:rPr>
                <w:rStyle w:val="Hyperlink"/>
                <w:noProof/>
                <w:color w:val="auto"/>
              </w:rPr>
              <w:t>Висновки</w:t>
            </w:r>
            <w:r w:rsidR="008068F9" w:rsidRPr="008068F9">
              <w:rPr>
                <w:noProof/>
                <w:webHidden/>
              </w:rPr>
              <w:tab/>
            </w:r>
          </w:hyperlink>
          <w:r w:rsidR="000E1B2A">
            <w:rPr>
              <w:noProof/>
            </w:rPr>
            <w:t>13</w:t>
          </w:r>
        </w:p>
        <w:p w:rsidR="008068F9" w:rsidRPr="00891D36" w:rsidRDefault="008068F9" w:rsidP="008068F9">
          <w:pPr>
            <w:pStyle w:val="TOC1"/>
            <w:rPr>
              <w:rFonts w:eastAsiaTheme="minorEastAsia"/>
              <w:noProof/>
              <w:sz w:val="22"/>
              <w:szCs w:val="22"/>
              <w:lang w:val="en-US" w:eastAsia="ru-RU"/>
            </w:rPr>
          </w:pPr>
        </w:p>
        <w:p w:rsidR="008068F9" w:rsidRDefault="008068F9">
          <w:r w:rsidRPr="008068F9">
            <w:rPr>
              <w:bCs/>
            </w:rPr>
            <w:fldChar w:fldCharType="end"/>
          </w:r>
        </w:p>
      </w:sdtContent>
    </w:sdt>
    <w:p w:rsidR="009C42D3" w:rsidRDefault="009C42D3" w:rsidP="008068F9">
      <w:pPr>
        <w:pStyle w:val="Heading1"/>
      </w:pPr>
      <w:bookmarkStart w:id="0" w:name="_GoBack"/>
      <w:bookmarkEnd w:id="0"/>
      <w:r>
        <w:br w:type="page"/>
      </w:r>
      <w:bookmarkStart w:id="1" w:name="_Toc462906963"/>
      <w:bookmarkStart w:id="2" w:name="_Toc463444785"/>
      <w:bookmarkStart w:id="3" w:name="_Toc463444848"/>
      <w:r w:rsidR="00910CEB" w:rsidRPr="00910CEB">
        <w:lastRenderedPageBreak/>
        <w:t>МЕТА РОБОТИ</w:t>
      </w:r>
      <w:bookmarkEnd w:id="1"/>
      <w:bookmarkEnd w:id="2"/>
      <w:bookmarkEnd w:id="3"/>
    </w:p>
    <w:p w:rsidR="00B1504A" w:rsidRDefault="00B1504A" w:rsidP="00B1504A"/>
    <w:p w:rsidR="00B1504A" w:rsidRPr="00B1504A" w:rsidRDefault="00B1504A" w:rsidP="00B1504A"/>
    <w:p w:rsidR="00B1504A" w:rsidRPr="00B1504A" w:rsidRDefault="00B1504A" w:rsidP="00B1504A">
      <w:r w:rsidRPr="00B1504A">
        <w:rPr>
          <w:color w:val="000000"/>
          <w:shd w:val="clear" w:color="auto" w:fill="FFFFFF"/>
        </w:rPr>
        <w:t>Створити Scrum згідно теми. User Storys – всі процеси з ієрархії процесів. Tasks до кожної User Story  формується, як опис задач,що необхідно зробити (запрограмувати), щоб реалізувати User Story (один процес з ієрархії процесів).</w:t>
      </w:r>
    </w:p>
    <w:p w:rsidR="009C42D3" w:rsidRPr="00B1504A" w:rsidRDefault="009C42D3" w:rsidP="002C0766">
      <w:pPr>
        <w:ind w:firstLine="0"/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  <w:bookmarkStart w:id="4" w:name="_Toc462906964"/>
      <w:bookmarkStart w:id="5" w:name="_Toc463444786"/>
      <w:bookmarkStart w:id="6" w:name="_Toc463444849"/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>
      <w:pPr>
        <w:spacing w:line="240" w:lineRule="auto"/>
        <w:ind w:firstLine="0"/>
        <w:jc w:val="left"/>
        <w:rPr>
          <w:rFonts w:eastAsia="Times New Roman"/>
          <w:bCs/>
        </w:rPr>
      </w:pPr>
      <w:r>
        <w:rPr>
          <w:caps/>
        </w:rPr>
        <w:br w:type="page"/>
      </w:r>
    </w:p>
    <w:p w:rsidR="005433FE" w:rsidRDefault="00B1504A" w:rsidP="00B1504A">
      <w:pPr>
        <w:pStyle w:val="Heading1"/>
        <w:numPr>
          <w:ilvl w:val="0"/>
          <w:numId w:val="0"/>
        </w:numPr>
      </w:pPr>
      <w:r>
        <w:rPr>
          <w:caps w:val="0"/>
          <w:szCs w:val="28"/>
        </w:rPr>
        <w:lastRenderedPageBreak/>
        <w:t xml:space="preserve">2 </w:t>
      </w:r>
      <w:bookmarkEnd w:id="4"/>
      <w:bookmarkEnd w:id="5"/>
      <w:bookmarkEnd w:id="6"/>
      <w:r>
        <w:rPr>
          <w:caps w:val="0"/>
          <w:szCs w:val="28"/>
        </w:rPr>
        <w:t>ТЕМА РОБОТИ</w:t>
      </w:r>
    </w:p>
    <w:p w:rsidR="0030413D" w:rsidRDefault="0030413D" w:rsidP="0030413D"/>
    <w:p w:rsidR="0030413D" w:rsidRDefault="0030413D" w:rsidP="00956F91"/>
    <w:p w:rsidR="00F31E61" w:rsidRDefault="00B1504A" w:rsidP="00956F91">
      <w:r>
        <w:t>Організація харчування студентської їдальні</w:t>
      </w:r>
      <w:r w:rsidR="0030413D" w:rsidRPr="0030413D">
        <w:t xml:space="preserve"> </w:t>
      </w:r>
      <w:bookmarkStart w:id="7" w:name="_Toc462269915"/>
      <w:bookmarkStart w:id="8" w:name="_Toc462906965"/>
      <w:bookmarkStart w:id="9" w:name="_Toc463444787"/>
      <w:bookmarkStart w:id="10" w:name="_Toc463444850"/>
      <w:r>
        <w:t>.</w:t>
      </w:r>
      <w:r w:rsidR="00F31E61">
        <w:br w:type="page"/>
      </w:r>
    </w:p>
    <w:p w:rsidR="00BB1DDE" w:rsidRDefault="00B1504A" w:rsidP="00B1504A">
      <w:pPr>
        <w:pStyle w:val="Heading1"/>
        <w:numPr>
          <w:ilvl w:val="0"/>
          <w:numId w:val="0"/>
        </w:numPr>
        <w:rPr>
          <w:rStyle w:val="Heading1Char"/>
        </w:rPr>
      </w:pPr>
      <w:r>
        <w:rPr>
          <w:rStyle w:val="Heading1Char"/>
        </w:rPr>
        <w:lastRenderedPageBreak/>
        <w:t xml:space="preserve">3 </w:t>
      </w:r>
      <w:r w:rsidR="00910CEB" w:rsidRPr="00956F91">
        <w:rPr>
          <w:rStyle w:val="Heading1Char"/>
        </w:rPr>
        <w:t xml:space="preserve">ОПИС </w:t>
      </w:r>
      <w:bookmarkEnd w:id="7"/>
      <w:r w:rsidR="00910CEB" w:rsidRPr="00956F91">
        <w:rPr>
          <w:rStyle w:val="Heading1Char"/>
        </w:rPr>
        <w:t>РОБОТИ</w:t>
      </w:r>
      <w:bookmarkEnd w:id="8"/>
      <w:bookmarkEnd w:id="9"/>
      <w:bookmarkEnd w:id="10"/>
    </w:p>
    <w:p w:rsidR="00C057B3" w:rsidRDefault="00C057B3" w:rsidP="00C057B3"/>
    <w:p w:rsidR="00C057B3" w:rsidRPr="00C057B3" w:rsidRDefault="00C057B3" w:rsidP="00C057B3"/>
    <w:p w:rsidR="00F31E61" w:rsidRDefault="00BE40CE" w:rsidP="00BE40CE">
      <w:pPr>
        <w:ind w:left="-113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314400" cy="2254475"/>
            <wp:effectExtent l="0" t="0" r="0" b="0"/>
            <wp:docPr id="2" name="Picture 2" descr="C:\Users\Ola\Desktop\скрыни\голов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a\Desktop\скрыни\голов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14" cy="22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4A" w:rsidRDefault="00B1504A" w:rsidP="007E7275">
      <w:pPr>
        <w:ind w:firstLine="708"/>
        <w:jc w:val="center"/>
        <w:rPr>
          <w:lang w:val="ru-RU"/>
        </w:rPr>
      </w:pPr>
    </w:p>
    <w:p w:rsidR="007E7275" w:rsidRDefault="007E7275" w:rsidP="007E7275">
      <w:pPr>
        <w:ind w:firstLine="708"/>
        <w:jc w:val="center"/>
        <w:rPr>
          <w:bCs/>
        </w:rPr>
      </w:pPr>
      <w:r>
        <w:rPr>
          <w:bCs/>
        </w:rPr>
        <w:t>Рисунок</w:t>
      </w:r>
      <w:r w:rsidR="00891D36" w:rsidRPr="003C2E46">
        <w:rPr>
          <w:bCs/>
          <w:lang w:val="ru-RU"/>
        </w:rPr>
        <w:t xml:space="preserve"> </w:t>
      </w:r>
      <w:r w:rsidR="00891D36" w:rsidRPr="00891D36">
        <w:rPr>
          <w:bCs/>
          <w:lang w:val="ru-RU"/>
        </w:rPr>
        <w:t>3.</w:t>
      </w:r>
      <w:r>
        <w:rPr>
          <w:bCs/>
        </w:rPr>
        <w:t xml:space="preserve"> 1 – </w:t>
      </w:r>
      <w:r w:rsidR="00BE40CE">
        <w:rPr>
          <w:bCs/>
        </w:rPr>
        <w:t>проект «Організація харчування студентської їдальні»</w:t>
      </w:r>
    </w:p>
    <w:p w:rsidR="00BE40CE" w:rsidRPr="00C057B3" w:rsidRDefault="00BE40CE" w:rsidP="00C057B3">
      <w:pPr>
        <w:ind w:left="-1134" w:firstLine="708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477000" cy="4905375"/>
            <wp:effectExtent l="0" t="0" r="0" b="9525"/>
            <wp:docPr id="5" name="Picture 5" descr="C:\Users\Ola\Desktop\скрыни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a\Desktop\скрыни\back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Pr="009B7D32">
        <w:rPr>
          <w:bCs/>
        </w:rPr>
        <w:t>2</w:t>
      </w:r>
      <w:r>
        <w:rPr>
          <w:bCs/>
        </w:rPr>
        <w:t xml:space="preserve"> –</w:t>
      </w:r>
      <w:r>
        <w:rPr>
          <w:bCs/>
          <w:lang w:val="en-US"/>
        </w:rPr>
        <w:t>backlog</w:t>
      </w:r>
      <w:r w:rsidRPr="009B7D32">
        <w:rPr>
          <w:bCs/>
        </w:rPr>
        <w:br w:type="page"/>
      </w:r>
    </w:p>
    <w:p w:rsidR="00BE40CE" w:rsidRPr="009B7D32" w:rsidRDefault="00BE40CE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438900" cy="2305050"/>
            <wp:effectExtent l="0" t="0" r="0" b="0"/>
            <wp:docPr id="9" name="Picture 9" descr="C:\Users\Ola\Desktop\скрыни\новий спрі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a\Desktop\скрыни\новий спрінт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D32">
        <w:rPr>
          <w:bCs/>
        </w:rPr>
        <w:t xml:space="preserve">    </w:t>
      </w:r>
      <w:r>
        <w:rPr>
          <w:bCs/>
          <w:noProof/>
          <w:lang w:val="ru-RU" w:eastAsia="ru-RU"/>
        </w:rPr>
        <w:drawing>
          <wp:inline distT="0" distB="0" distL="0" distR="0">
            <wp:extent cx="6438900" cy="1352550"/>
            <wp:effectExtent l="0" t="0" r="0" b="0"/>
            <wp:docPr id="10" name="Picture 10" descr="C:\Users\Ola\Desktop\скрыни\новий спрін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a\Desktop\скрыни\новий спрінт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Pr="009B7D32">
        <w:rPr>
          <w:bCs/>
        </w:rPr>
        <w:t>3</w:t>
      </w:r>
      <w:r>
        <w:rPr>
          <w:bCs/>
        </w:rPr>
        <w:t xml:space="preserve"> – </w:t>
      </w:r>
      <w:r>
        <w:rPr>
          <w:bCs/>
          <w:lang w:val="en-US"/>
        </w:rPr>
        <w:t>Sprints</w:t>
      </w:r>
    </w:p>
    <w:p w:rsidR="00C057B3" w:rsidRDefault="00BE40CE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850627" cy="2750400"/>
            <wp:effectExtent l="0" t="0" r="7620" b="0"/>
            <wp:docPr id="13" name="Picture 13" descr="C:\Users\Ola\Desktop\скрыни\управ ск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a\Desktop\скрыни\управ скл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200" cy="275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970392" cy="2059200"/>
            <wp:effectExtent l="0" t="0" r="2540" b="0"/>
            <wp:docPr id="14" name="Picture 14" descr="C:\Users\Ola\Desktop\скрыни\управ скл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a\Desktop\скрыни\управ скла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242" cy="206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="00C057B3">
        <w:rPr>
          <w:bCs/>
        </w:rPr>
        <w:t>4</w:t>
      </w:r>
      <w:r>
        <w:rPr>
          <w:bCs/>
        </w:rPr>
        <w:t xml:space="preserve"> – </w:t>
      </w:r>
      <w:r>
        <w:rPr>
          <w:bCs/>
          <w:lang w:val="en-US"/>
        </w:rPr>
        <w:t>Sprint</w:t>
      </w:r>
      <w:r>
        <w:rPr>
          <w:bCs/>
        </w:rPr>
        <w:t xml:space="preserve"> «</w:t>
      </w:r>
      <w:r w:rsidR="00C057B3">
        <w:rPr>
          <w:bCs/>
        </w:rPr>
        <w:t>Управління складом продуктів</w:t>
      </w:r>
      <w:r>
        <w:rPr>
          <w:bCs/>
        </w:rPr>
        <w:t>»</w:t>
      </w:r>
      <w:r w:rsidR="00C057B3">
        <w:rPr>
          <w:bCs/>
        </w:rPr>
        <w:br w:type="page"/>
      </w:r>
    </w:p>
    <w:p w:rsidR="00BE40CE" w:rsidRDefault="00C057B3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681600" cy="2870613"/>
            <wp:effectExtent l="0" t="0" r="5080" b="6350"/>
            <wp:docPr id="15" name="Picture 15" descr="C:\Users\Ola\Desktop\скрыни\організац дост продук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a\Desktop\скрыни\організац дост продукт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64" cy="2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627742" cy="2405625"/>
            <wp:effectExtent l="0" t="0" r="1905" b="0"/>
            <wp:docPr id="16" name="Picture 16" descr="C:\Users\Ola\Desktop\скрыни\організац дост продук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a\Desktop\скрыни\організац дост продукт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927" cy="24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B3" w:rsidRDefault="00BE40CE" w:rsidP="00C057B3">
      <w:pPr>
        <w:ind w:firstLine="0"/>
        <w:rPr>
          <w:bCs/>
        </w:rPr>
      </w:pPr>
      <w:r>
        <w:rPr>
          <w:bCs/>
        </w:rPr>
        <w:t>Рисунок</w:t>
      </w:r>
      <w:r w:rsidRPr="00C057B3">
        <w:rPr>
          <w:bCs/>
        </w:rPr>
        <w:t xml:space="preserve"> 3.</w:t>
      </w:r>
      <w:r>
        <w:rPr>
          <w:bCs/>
        </w:rPr>
        <w:t xml:space="preserve"> </w:t>
      </w:r>
      <w:r w:rsidR="00C057B3">
        <w:rPr>
          <w:bCs/>
        </w:rPr>
        <w:t>5</w:t>
      </w:r>
      <w:r>
        <w:rPr>
          <w:bCs/>
        </w:rPr>
        <w:t xml:space="preserve">– </w:t>
      </w:r>
      <w:r w:rsidR="00C057B3">
        <w:rPr>
          <w:bCs/>
          <w:lang w:val="en-US"/>
        </w:rPr>
        <w:t>Sprint</w:t>
      </w:r>
      <w:r>
        <w:rPr>
          <w:bCs/>
        </w:rPr>
        <w:t xml:space="preserve"> «Організація </w:t>
      </w:r>
      <w:r w:rsidR="00C057B3">
        <w:rPr>
          <w:bCs/>
        </w:rPr>
        <w:t>доставки продукту до місця збереження</w:t>
      </w:r>
      <w:r>
        <w:rPr>
          <w:bCs/>
        </w:rPr>
        <w:t>»</w:t>
      </w:r>
      <w:r w:rsidR="00C057B3">
        <w:rPr>
          <w:bCs/>
        </w:rPr>
        <w:br w:type="page"/>
      </w:r>
    </w:p>
    <w:p w:rsidR="00C057B3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533891" cy="2700675"/>
            <wp:effectExtent l="0" t="0" r="635" b="4445"/>
            <wp:docPr id="17" name="Picture 17" descr="C:\Users\Ola\Desktop\скрыни\обслугов відвідувач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a\Desktop\скрыни\обслугов відвідувачі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72" cy="27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630435" cy="2343600"/>
            <wp:effectExtent l="0" t="0" r="0" b="0"/>
            <wp:docPr id="18" name="Picture 18" descr="C:\Users\Ola\Desktop\скрыни\обслугов відвідувачі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a\Desktop\скрыни\обслугов відвідувачів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51" cy="23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CE">
        <w:rPr>
          <w:bCs/>
        </w:rPr>
        <w:t>Рисунок</w:t>
      </w:r>
      <w:r w:rsidR="00BE40CE" w:rsidRPr="00C057B3">
        <w:rPr>
          <w:bCs/>
        </w:rPr>
        <w:t xml:space="preserve"> 3.</w:t>
      </w:r>
      <w:r w:rsidR="00BE40CE">
        <w:rPr>
          <w:bCs/>
        </w:rPr>
        <w:t xml:space="preserve"> </w:t>
      </w:r>
      <w:r>
        <w:rPr>
          <w:bCs/>
        </w:rPr>
        <w:t>6</w:t>
      </w:r>
      <w:r w:rsidR="00BE40CE">
        <w:rPr>
          <w:bCs/>
        </w:rPr>
        <w:t xml:space="preserve"> – </w:t>
      </w:r>
      <w:r>
        <w:rPr>
          <w:bCs/>
          <w:lang w:val="en-US"/>
        </w:rPr>
        <w:t>Sprint</w:t>
      </w:r>
      <w:r w:rsidR="00BE40CE">
        <w:rPr>
          <w:bCs/>
        </w:rPr>
        <w:t xml:space="preserve"> «</w:t>
      </w:r>
      <w:r>
        <w:rPr>
          <w:bCs/>
        </w:rPr>
        <w:t xml:space="preserve"> Обслуговування відвідувачів </w:t>
      </w:r>
      <w:r w:rsidR="00BE40CE">
        <w:rPr>
          <w:bCs/>
        </w:rPr>
        <w:t>»</w:t>
      </w:r>
      <w:r>
        <w:rPr>
          <w:bCs/>
        </w:rPr>
        <w:br w:type="page"/>
      </w:r>
    </w:p>
    <w:p w:rsidR="00C057B3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602764" cy="2699796"/>
            <wp:effectExtent l="0" t="0" r="7620" b="5715"/>
            <wp:docPr id="19" name="Picture 19" descr="C:\Users\Ola\Desktop\скрыни\організац приготув їж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la\Desktop\скрыни\організац приготув їжі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755" cy="270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573600" cy="2282229"/>
            <wp:effectExtent l="0" t="0" r="0" b="3810"/>
            <wp:docPr id="20" name="Picture 20" descr="C:\Users\Ola\Desktop\скрыни\організац приготув їж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a\Desktop\скрыни\організац приготув їжі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46" cy="228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CE">
        <w:rPr>
          <w:bCs/>
        </w:rPr>
        <w:t>Рисунок</w:t>
      </w:r>
      <w:r w:rsidR="00BE40CE" w:rsidRPr="00C057B3">
        <w:rPr>
          <w:bCs/>
        </w:rPr>
        <w:t xml:space="preserve"> 3.</w:t>
      </w:r>
      <w:r w:rsidR="00BE40CE">
        <w:rPr>
          <w:bCs/>
        </w:rPr>
        <w:t xml:space="preserve"> </w:t>
      </w:r>
      <w:r>
        <w:rPr>
          <w:bCs/>
        </w:rPr>
        <w:t>7</w:t>
      </w:r>
      <w:r w:rsidR="00BE40CE">
        <w:rPr>
          <w:bCs/>
        </w:rPr>
        <w:t xml:space="preserve"> – </w:t>
      </w:r>
      <w:r>
        <w:rPr>
          <w:bCs/>
          <w:lang w:val="en-US"/>
        </w:rPr>
        <w:t>Sprint</w:t>
      </w:r>
      <w:r w:rsidR="00BE40CE">
        <w:rPr>
          <w:bCs/>
        </w:rPr>
        <w:t xml:space="preserve"> «Організація </w:t>
      </w:r>
      <w:r>
        <w:rPr>
          <w:bCs/>
        </w:rPr>
        <w:t>приготування їжі</w:t>
      </w:r>
      <w:r w:rsidR="00BE40CE">
        <w:rPr>
          <w:bCs/>
        </w:rPr>
        <w:t>»</w:t>
      </w:r>
      <w:r>
        <w:rPr>
          <w:bCs/>
        </w:rPr>
        <w:br w:type="page"/>
      </w:r>
    </w:p>
    <w:p w:rsidR="00BE40CE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563245" cy="2660250"/>
            <wp:effectExtent l="0" t="0" r="0" b="6985"/>
            <wp:docPr id="21" name="Picture 21" descr="C:\Users\Ola\Desktop\скрыни\управління персонал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a\Desktop\скрыни\управління персонало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46" cy="26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534303" cy="2055300"/>
            <wp:effectExtent l="0" t="0" r="0" b="2540"/>
            <wp:docPr id="22" name="Picture 22" descr="C:\Users\Ola\Desktop\скрыни\управління персонал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a\Desktop\скрыни\управління персонало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25" cy="20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B3" w:rsidRDefault="00C057B3" w:rsidP="00C057B3">
      <w:pPr>
        <w:ind w:firstLine="0"/>
        <w:rPr>
          <w:bCs/>
        </w:rPr>
      </w:pPr>
      <w:r>
        <w:rPr>
          <w:bCs/>
        </w:rPr>
        <w:t>Рисунок</w:t>
      </w:r>
      <w:r w:rsidRPr="00C057B3">
        <w:rPr>
          <w:bCs/>
        </w:rPr>
        <w:t xml:space="preserve"> 3.</w:t>
      </w:r>
      <w:r>
        <w:rPr>
          <w:bCs/>
        </w:rPr>
        <w:t xml:space="preserve"> 8 – </w:t>
      </w:r>
      <w:r>
        <w:rPr>
          <w:bCs/>
          <w:lang w:val="en-US"/>
        </w:rPr>
        <w:t>Sprint</w:t>
      </w:r>
      <w:r>
        <w:rPr>
          <w:bCs/>
        </w:rPr>
        <w:t xml:space="preserve"> « Управління персоналом »</w:t>
      </w:r>
    </w:p>
    <w:p w:rsidR="00C057B3" w:rsidRDefault="00C057B3" w:rsidP="00C057B3">
      <w:pPr>
        <w:ind w:firstLine="0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7E7275" w:rsidRPr="009F35C9" w:rsidRDefault="007E7275" w:rsidP="007E7275">
      <w:pPr>
        <w:ind w:firstLine="708"/>
        <w:jc w:val="center"/>
        <w:rPr>
          <w:bCs/>
        </w:rPr>
      </w:pPr>
    </w:p>
    <w:p w:rsidR="00891D36" w:rsidRDefault="00891D36" w:rsidP="00891D36">
      <w:pPr>
        <w:ind w:firstLine="708"/>
        <w:rPr>
          <w:bCs/>
          <w:lang w:val="ru-RU"/>
        </w:rPr>
      </w:pPr>
      <w:bookmarkStart w:id="11" w:name="_Toc464073730"/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Pr="00891D36" w:rsidRDefault="00891D36" w:rsidP="00891D36">
      <w:pPr>
        <w:ind w:firstLine="708"/>
        <w:rPr>
          <w:bCs/>
        </w:rPr>
      </w:pPr>
    </w:p>
    <w:p w:rsidR="007E7275" w:rsidRPr="00891D36" w:rsidRDefault="007E7275" w:rsidP="000E1B2A">
      <w:pPr>
        <w:pStyle w:val="Heading1"/>
        <w:numPr>
          <w:ilvl w:val="0"/>
          <w:numId w:val="0"/>
        </w:numPr>
        <w:rPr>
          <w:b/>
          <w:szCs w:val="28"/>
        </w:rPr>
      </w:pPr>
      <w:r w:rsidRPr="00891D36">
        <w:rPr>
          <w:szCs w:val="28"/>
        </w:rPr>
        <w:t>ВИСНОВКИ</w:t>
      </w:r>
      <w:bookmarkEnd w:id="11"/>
    </w:p>
    <w:p w:rsidR="007E7275" w:rsidRPr="0029327C" w:rsidRDefault="007E7275" w:rsidP="007E7275"/>
    <w:p w:rsidR="007E7275" w:rsidRPr="000E1B2A" w:rsidRDefault="007E7275" w:rsidP="000E1B2A">
      <w:pPr>
        <w:ind w:firstLine="851"/>
        <w:rPr>
          <w:bCs/>
        </w:rPr>
      </w:pPr>
      <w:r w:rsidRPr="009131D7">
        <w:t>Під час</w:t>
      </w:r>
      <w:r>
        <w:t xml:space="preserve"> даної лабораторної </w:t>
      </w:r>
      <w:r w:rsidR="000E1B2A">
        <w:t xml:space="preserve">роботи </w:t>
      </w:r>
      <w:r w:rsidR="000E1B2A">
        <w:rPr>
          <w:lang w:val="ru-RU"/>
        </w:rPr>
        <w:t xml:space="preserve">отримано навички створення </w:t>
      </w:r>
      <w:r w:rsidR="000E1B2A">
        <w:rPr>
          <w:lang w:val="en-US"/>
        </w:rPr>
        <w:t>scrum</w:t>
      </w:r>
      <w:r w:rsidR="000E1B2A">
        <w:rPr>
          <w:lang w:val="ru-RU"/>
        </w:rPr>
        <w:t xml:space="preserve"> </w:t>
      </w:r>
      <w:r w:rsidR="000E1B2A">
        <w:t>згідно теми.</w:t>
      </w:r>
    </w:p>
    <w:p w:rsidR="007E7275" w:rsidRPr="007E7275" w:rsidRDefault="007E7275" w:rsidP="007E7275">
      <w:pPr>
        <w:ind w:firstLine="0"/>
        <w:rPr>
          <w:b/>
          <w:noProof/>
          <w:lang w:eastAsia="ru-RU"/>
        </w:rPr>
      </w:pPr>
    </w:p>
    <w:p w:rsidR="00891D36" w:rsidRPr="00891D36" w:rsidRDefault="00891D36" w:rsidP="009B7D32">
      <w:pPr>
        <w:pStyle w:val="Heading1"/>
        <w:numPr>
          <w:ilvl w:val="0"/>
          <w:numId w:val="0"/>
        </w:numPr>
        <w:jc w:val="both"/>
        <w:rPr>
          <w:szCs w:val="28"/>
        </w:rPr>
      </w:pPr>
      <w:r w:rsidRPr="00891D36">
        <w:rPr>
          <w:szCs w:val="28"/>
        </w:rPr>
        <w:tab/>
      </w:r>
      <w:r w:rsidRPr="00891D36">
        <w:rPr>
          <w:szCs w:val="28"/>
        </w:rPr>
        <w:tab/>
      </w:r>
    </w:p>
    <w:sectPr w:rsidR="00891D36" w:rsidRPr="00891D36" w:rsidSect="008001AF">
      <w:headerReference w:type="default" r:id="rId22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DD" w:rsidRDefault="003128DD" w:rsidP="00184F49">
      <w:pPr>
        <w:spacing w:line="240" w:lineRule="auto"/>
      </w:pPr>
      <w:r>
        <w:separator/>
      </w:r>
    </w:p>
  </w:endnote>
  <w:endnote w:type="continuationSeparator" w:id="0">
    <w:p w:rsidR="003128DD" w:rsidRDefault="003128DD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DD" w:rsidRDefault="003128DD" w:rsidP="00184F49">
      <w:pPr>
        <w:spacing w:line="240" w:lineRule="auto"/>
      </w:pPr>
      <w:r>
        <w:separator/>
      </w:r>
    </w:p>
  </w:footnote>
  <w:footnote w:type="continuationSeparator" w:id="0">
    <w:p w:rsidR="003128DD" w:rsidRDefault="003128DD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FD" w:rsidRPr="00A86DE2" w:rsidRDefault="00CE05FD" w:rsidP="00CE05F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1B2A">
      <w:rPr>
        <w:noProof/>
      </w:rPr>
      <w:t>13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BC7EB8"/>
    <w:multiLevelType w:val="hybridMultilevel"/>
    <w:tmpl w:val="3B0E1038"/>
    <w:lvl w:ilvl="0" w:tplc="3704EA0C"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0D325E4E"/>
    <w:multiLevelType w:val="hybridMultilevel"/>
    <w:tmpl w:val="A7423676"/>
    <w:lvl w:ilvl="0" w:tplc="829ABA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801655"/>
    <w:multiLevelType w:val="multilevel"/>
    <w:tmpl w:val="C55279D6"/>
    <w:numStyleLink w:val="Appendices"/>
  </w:abstractNum>
  <w:abstractNum w:abstractNumId="10">
    <w:nsid w:val="375C7D95"/>
    <w:multiLevelType w:val="hybridMultilevel"/>
    <w:tmpl w:val="42426924"/>
    <w:lvl w:ilvl="0" w:tplc="3704EA0C">
      <w:numFmt w:val="bullet"/>
      <w:lvlText w:val="-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3FC9344F"/>
    <w:multiLevelType w:val="hybridMultilevel"/>
    <w:tmpl w:val="DD546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7A464C"/>
    <w:multiLevelType w:val="multilevel"/>
    <w:tmpl w:val="C55279D6"/>
    <w:numStyleLink w:val="Appendices"/>
  </w:abstractNum>
  <w:abstractNum w:abstractNumId="15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>
    <w:nsid w:val="498B277E"/>
    <w:multiLevelType w:val="multilevel"/>
    <w:tmpl w:val="2752FB9E"/>
    <w:styleLink w:val="Headings"/>
    <w:lvl w:ilvl="0">
      <w:start w:val="1"/>
      <w:numFmt w:val="decimal"/>
      <w:pStyle w:val="Heading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4FC167FD"/>
    <w:multiLevelType w:val="hybridMultilevel"/>
    <w:tmpl w:val="48868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5A44AE3"/>
    <w:multiLevelType w:val="multilevel"/>
    <w:tmpl w:val="C55279D6"/>
    <w:numStyleLink w:val="Appendices"/>
  </w:abstractNum>
  <w:abstractNum w:abstractNumId="21">
    <w:nsid w:val="55B24E10"/>
    <w:multiLevelType w:val="hybridMultilevel"/>
    <w:tmpl w:val="8B8E560C"/>
    <w:lvl w:ilvl="0" w:tplc="620CE340">
      <w:start w:val="1"/>
      <w:numFmt w:val="bullet"/>
      <w:pStyle w:val="ListParagraph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AF365DF"/>
    <w:multiLevelType w:val="hybridMultilevel"/>
    <w:tmpl w:val="DD0CAD8E"/>
    <w:lvl w:ilvl="0" w:tplc="3704EA0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F203D9"/>
    <w:multiLevelType w:val="hybridMultilevel"/>
    <w:tmpl w:val="A8AC6F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6"/>
  </w:num>
  <w:num w:numId="5">
    <w:abstractNumId w:val="26"/>
  </w:num>
  <w:num w:numId="6">
    <w:abstractNumId w:val="21"/>
  </w:num>
  <w:num w:numId="7">
    <w:abstractNumId w:val="16"/>
  </w:num>
  <w:num w:numId="8">
    <w:abstractNumId w:val="5"/>
  </w:num>
  <w:num w:numId="9">
    <w:abstractNumId w:val="4"/>
  </w:num>
  <w:num w:numId="10">
    <w:abstractNumId w:val="17"/>
  </w:num>
  <w:num w:numId="11">
    <w:abstractNumId w:val="11"/>
  </w:num>
  <w:num w:numId="12">
    <w:abstractNumId w:val="24"/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8"/>
  </w:num>
  <w:num w:numId="21">
    <w:abstractNumId w:val="24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9"/>
  </w:num>
  <w:num w:numId="25">
    <w:abstractNumId w:val="14"/>
  </w:num>
  <w:num w:numId="26">
    <w:abstractNumId w:val="24"/>
    <w:lvlOverride w:ilvl="0">
      <w:startOverride w:val="1"/>
    </w:lvlOverride>
  </w:num>
  <w:num w:numId="27">
    <w:abstractNumId w:val="7"/>
  </w:num>
  <w:num w:numId="28">
    <w:abstractNumId w:val="10"/>
  </w:num>
  <w:num w:numId="29">
    <w:abstractNumId w:val="1"/>
  </w:num>
  <w:num w:numId="30">
    <w:abstractNumId w:val="22"/>
  </w:num>
  <w:num w:numId="31">
    <w:abstractNumId w:val="2"/>
  </w:num>
  <w:num w:numId="32">
    <w:abstractNumId w:val="13"/>
  </w:num>
  <w:num w:numId="33">
    <w:abstractNumId w:val="1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A8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5C68"/>
    <w:rsid w:val="00056139"/>
    <w:rsid w:val="0005723E"/>
    <w:rsid w:val="00057A13"/>
    <w:rsid w:val="00064C2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1B2A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4F6"/>
    <w:rsid w:val="00212553"/>
    <w:rsid w:val="00212EED"/>
    <w:rsid w:val="00217540"/>
    <w:rsid w:val="0022078F"/>
    <w:rsid w:val="00236EBE"/>
    <w:rsid w:val="002411E6"/>
    <w:rsid w:val="00242A15"/>
    <w:rsid w:val="00242F32"/>
    <w:rsid w:val="00245BA8"/>
    <w:rsid w:val="0024605A"/>
    <w:rsid w:val="002510CD"/>
    <w:rsid w:val="00261A42"/>
    <w:rsid w:val="00262168"/>
    <w:rsid w:val="00262227"/>
    <w:rsid w:val="0026593E"/>
    <w:rsid w:val="00266588"/>
    <w:rsid w:val="002673A5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766"/>
    <w:rsid w:val="002C0BA6"/>
    <w:rsid w:val="002C25E1"/>
    <w:rsid w:val="002C5212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413D"/>
    <w:rsid w:val="003061BB"/>
    <w:rsid w:val="00311B9F"/>
    <w:rsid w:val="003128DD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74FA8"/>
    <w:rsid w:val="003811FB"/>
    <w:rsid w:val="003832C2"/>
    <w:rsid w:val="003858BC"/>
    <w:rsid w:val="003905EA"/>
    <w:rsid w:val="003935A6"/>
    <w:rsid w:val="00393F1D"/>
    <w:rsid w:val="003A2206"/>
    <w:rsid w:val="003A2637"/>
    <w:rsid w:val="003A58CA"/>
    <w:rsid w:val="003B1071"/>
    <w:rsid w:val="003C2E46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3C5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2F58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08BF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57BE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972D5"/>
    <w:rsid w:val="006A3D47"/>
    <w:rsid w:val="006A4576"/>
    <w:rsid w:val="006A7CBA"/>
    <w:rsid w:val="006B0567"/>
    <w:rsid w:val="006B1466"/>
    <w:rsid w:val="006B58A8"/>
    <w:rsid w:val="006C0665"/>
    <w:rsid w:val="006D38E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18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14E8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275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068F9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1D36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0CEB"/>
    <w:rsid w:val="00911112"/>
    <w:rsid w:val="00912253"/>
    <w:rsid w:val="0091298E"/>
    <w:rsid w:val="009161AF"/>
    <w:rsid w:val="009302E2"/>
    <w:rsid w:val="00933A2D"/>
    <w:rsid w:val="00941110"/>
    <w:rsid w:val="00945AFC"/>
    <w:rsid w:val="00953473"/>
    <w:rsid w:val="00953B15"/>
    <w:rsid w:val="00956F91"/>
    <w:rsid w:val="00963A1B"/>
    <w:rsid w:val="0096589E"/>
    <w:rsid w:val="009700B1"/>
    <w:rsid w:val="0097029B"/>
    <w:rsid w:val="009715B4"/>
    <w:rsid w:val="0097223D"/>
    <w:rsid w:val="0097251B"/>
    <w:rsid w:val="0098478B"/>
    <w:rsid w:val="00990E9A"/>
    <w:rsid w:val="00992AFA"/>
    <w:rsid w:val="009A0F9A"/>
    <w:rsid w:val="009B0CF2"/>
    <w:rsid w:val="009B13C5"/>
    <w:rsid w:val="009B7D32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1504A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352C"/>
    <w:rsid w:val="00B87749"/>
    <w:rsid w:val="00BA138C"/>
    <w:rsid w:val="00BA2886"/>
    <w:rsid w:val="00BA44D3"/>
    <w:rsid w:val="00BB1DDE"/>
    <w:rsid w:val="00BC5701"/>
    <w:rsid w:val="00BC7EDA"/>
    <w:rsid w:val="00BD0809"/>
    <w:rsid w:val="00BD20BA"/>
    <w:rsid w:val="00BD25FC"/>
    <w:rsid w:val="00BD6236"/>
    <w:rsid w:val="00BE40CE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7B3"/>
    <w:rsid w:val="00C24F23"/>
    <w:rsid w:val="00C2511A"/>
    <w:rsid w:val="00C26A5F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176B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382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08CC"/>
    <w:rsid w:val="00D55A84"/>
    <w:rsid w:val="00D57BB9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100C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04BD"/>
    <w:rsid w:val="00E91694"/>
    <w:rsid w:val="00E95904"/>
    <w:rsid w:val="00EA15A1"/>
    <w:rsid w:val="00EA47D1"/>
    <w:rsid w:val="00EA7CF4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AFB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1E61"/>
    <w:rsid w:val="00F369E2"/>
    <w:rsid w:val="00F44BEA"/>
    <w:rsid w:val="00F46AED"/>
    <w:rsid w:val="00F51744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0895D9-7223-4E0D-8163-DDC92FB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Heading1">
    <w:name w:val="heading 1"/>
    <w:next w:val="Normal"/>
    <w:link w:val="Heading1Char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Hyperlink">
    <w:name w:val="Hyperlink"/>
    <w:uiPriority w:val="99"/>
    <w:unhideWhenUsed/>
    <w:rsid w:val="00194D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BodyText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D7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Caption"/>
    <w:next w:val="Normal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Heading2Char">
    <w:name w:val="Heading 2 Char"/>
    <w:link w:val="Heading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TableGrid">
    <w:name w:val="Table Grid"/>
    <w:basedOn w:val="TableNormal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Heading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Heading1Char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Heading3Char">
    <w:name w:val="Heading 3 Char"/>
    <w:link w:val="Heading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HeaderChar">
    <w:name w:val="Header Char"/>
    <w:link w:val="Header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FooterChar">
    <w:name w:val="Footer Char"/>
    <w:link w:val="Footer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EndnoteReference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Normal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Normal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Normal"/>
    <w:next w:val="Normal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Normal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ListParagraph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ListParagraphChar">
    <w:name w:val="List Paragraph Char"/>
    <w:link w:val="ListParagraph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Normal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Normal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Normal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76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0766"/>
    <w:rPr>
      <w:rFonts w:ascii="Times New Roman" w:hAnsi="Times New Roman"/>
      <w:lang w:val="uk-UA"/>
    </w:rPr>
  </w:style>
  <w:style w:type="character" w:styleId="FootnoteReference">
    <w:name w:val="footnote reference"/>
    <w:uiPriority w:val="99"/>
    <w:semiHidden/>
    <w:unhideWhenUsed/>
    <w:rsid w:val="002C0766"/>
    <w:rPr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">
    <w:name w:val="мАбзац"/>
    <w:basedOn w:val="Normal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h\Downloads\template_dst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547C-C0DC-4EF7-B0AA-87ED5B2C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4</TotalTime>
  <Pages>13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Холин Никита</dc:creator>
  <cp:keywords/>
  <cp:lastModifiedBy>Ola</cp:lastModifiedBy>
  <cp:revision>4</cp:revision>
  <cp:lastPrinted>2016-10-20T21:08:00Z</cp:lastPrinted>
  <dcterms:created xsi:type="dcterms:W3CDTF">2016-10-24T20:16:00Z</dcterms:created>
  <dcterms:modified xsi:type="dcterms:W3CDTF">2016-10-24T21:22:00Z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