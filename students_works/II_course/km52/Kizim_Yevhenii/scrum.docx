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74" w:rsidRPr="00ED6E73" w:rsidRDefault="00860515" w:rsidP="00B62F28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8F5B74" w:rsidRPr="00ED6E73" w:rsidRDefault="00EE7FDF" w:rsidP="00B62F28">
      <w:pPr>
        <w:pStyle w:val="NormalNoIndent"/>
        <w:jc w:val="center"/>
      </w:pPr>
      <w:r w:rsidRPr="00ED6E73">
        <w:t>«</w:t>
      </w:r>
      <w:r w:rsidR="00860515" w:rsidRPr="00ED6E73">
        <w:t>КИЇВСЬКИЙ ПОЛІТЕХНІЧНИЙ ІНСТИТУТ</w:t>
      </w:r>
      <w:r w:rsidR="00775007">
        <w:br/>
      </w:r>
      <w:r w:rsidR="00775007" w:rsidRPr="00775007">
        <w:rPr>
          <w:caps/>
        </w:rPr>
        <w:t>імені Ігоря Сікорського</w:t>
      </w:r>
      <w:r w:rsidR="00775007">
        <w:t>»</w:t>
      </w:r>
    </w:p>
    <w:p w:rsidR="00B62F28" w:rsidRPr="00ED6E73" w:rsidRDefault="00B62F28" w:rsidP="00B62F28">
      <w:pPr>
        <w:pStyle w:val="NormalNoIndent"/>
        <w:jc w:val="center"/>
      </w:pPr>
      <w:r w:rsidRPr="00ED6E73">
        <w:t>Факультет прикладної математики</w:t>
      </w:r>
    </w:p>
    <w:p w:rsidR="008F5B74" w:rsidRPr="00ED6E73" w:rsidRDefault="00F67FFB" w:rsidP="00F67FFB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424E48" w:rsidRDefault="00424E48" w:rsidP="00B62F28">
      <w:pPr>
        <w:pStyle w:val="NormalNoIndent"/>
        <w:rPr>
          <w:lang w:val="en-US"/>
        </w:rPr>
      </w:pPr>
    </w:p>
    <w:p w:rsidR="005B4755" w:rsidRDefault="005B4755" w:rsidP="00B62F28">
      <w:pPr>
        <w:pStyle w:val="NormalNoIndent"/>
        <w:rPr>
          <w:lang w:val="en-US"/>
        </w:rPr>
      </w:pPr>
    </w:p>
    <w:p w:rsidR="005B4755" w:rsidRDefault="005B4755" w:rsidP="00B62F28">
      <w:pPr>
        <w:pStyle w:val="NormalNoIndent"/>
        <w:rPr>
          <w:lang w:val="en-US"/>
        </w:rPr>
      </w:pPr>
    </w:p>
    <w:p w:rsidR="005B4755" w:rsidRDefault="005B4755" w:rsidP="00B62F28">
      <w:pPr>
        <w:pStyle w:val="NormalNoIndent"/>
        <w:rPr>
          <w:lang w:val="en-US"/>
        </w:rPr>
      </w:pPr>
    </w:p>
    <w:p w:rsidR="005B4755" w:rsidRDefault="005B4755" w:rsidP="00B62F28">
      <w:pPr>
        <w:pStyle w:val="NormalNoIndent"/>
        <w:rPr>
          <w:lang w:val="en-US"/>
        </w:rPr>
      </w:pPr>
    </w:p>
    <w:p w:rsidR="005B4755" w:rsidRDefault="005B4755" w:rsidP="00B62F28">
      <w:pPr>
        <w:pStyle w:val="NormalNoIndent"/>
        <w:rPr>
          <w:lang w:val="en-US"/>
        </w:rPr>
      </w:pPr>
    </w:p>
    <w:p w:rsidR="005B4755" w:rsidRDefault="00906DE0" w:rsidP="00906DE0">
      <w:pPr>
        <w:pStyle w:val="NormalNoIndent"/>
        <w:jc w:val="center"/>
      </w:pPr>
      <w:r>
        <w:t>Звіт</w:t>
      </w:r>
    </w:p>
    <w:p w:rsidR="005B4755" w:rsidRDefault="005B4755" w:rsidP="005B4755">
      <w:pPr>
        <w:pStyle w:val="NormalNoIndent"/>
        <w:jc w:val="center"/>
      </w:pPr>
      <w:r>
        <w:t>із дисципліни «</w:t>
      </w:r>
      <w:r w:rsidR="00906DE0">
        <w:rPr>
          <w:lang w:val="ru-RU"/>
        </w:rPr>
        <w:t>Теор</w:t>
      </w:r>
      <w:bookmarkStart w:id="0" w:name="_GoBack"/>
      <w:bookmarkEnd w:id="0"/>
      <w:r w:rsidR="00906DE0">
        <w:t>ія колективної розробки програмного забезпечення</w:t>
      </w:r>
      <w:r>
        <w:t>»</w:t>
      </w:r>
    </w:p>
    <w:p w:rsidR="005B4755" w:rsidRDefault="005B4755" w:rsidP="005B4755">
      <w:pPr>
        <w:pStyle w:val="NormalNoIndent"/>
        <w:jc w:val="center"/>
      </w:pPr>
      <w:r>
        <w:t>на тему</w:t>
      </w:r>
    </w:p>
    <w:p w:rsidR="005B4755" w:rsidRPr="00906DE0" w:rsidRDefault="00906DE0" w:rsidP="005B4755">
      <w:pPr>
        <w:pStyle w:val="NormalNoIndent"/>
        <w:jc w:val="center"/>
        <w:rPr>
          <w:lang w:val="en-US"/>
        </w:rPr>
      </w:pPr>
      <w:r>
        <w:rPr>
          <w:lang w:val="en-US"/>
        </w:rPr>
        <w:t>SCRUMS</w:t>
      </w: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Pr="005B4755" w:rsidRDefault="005B4755" w:rsidP="005B475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E51B7" w:rsidRPr="001C143D" w:rsidTr="005B4755">
        <w:tc>
          <w:tcPr>
            <w:tcW w:w="5211" w:type="dxa"/>
            <w:shd w:val="clear" w:color="auto" w:fill="auto"/>
          </w:tcPr>
          <w:p w:rsidR="00BE51B7" w:rsidRPr="005B4755" w:rsidRDefault="005B4755" w:rsidP="000B129F">
            <w:pPr>
              <w:pStyle w:val="NormalNoIndent"/>
              <w:tabs>
                <w:tab w:val="left" w:pos="3366"/>
              </w:tabs>
            </w:pPr>
            <w: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BE51B7" w:rsidRPr="001C143D" w:rsidRDefault="005B4755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906DE0" w:rsidP="000B129F">
            <w:pPr>
              <w:pStyle w:val="NormalNoIndent"/>
              <w:tabs>
                <w:tab w:val="left" w:pos="3366"/>
              </w:tabs>
            </w:pPr>
            <w:r>
              <w:t>студент групи КМ-52</w:t>
            </w:r>
          </w:p>
        </w:tc>
        <w:tc>
          <w:tcPr>
            <w:tcW w:w="4820" w:type="dxa"/>
            <w:shd w:val="clear" w:color="auto" w:fill="auto"/>
          </w:tcPr>
          <w:p w:rsidR="005B4755" w:rsidRDefault="00906DE0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</w:t>
            </w:r>
            <w:r>
              <w:t>.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906DE0" w:rsidP="005B4755">
            <w:pPr>
              <w:pStyle w:val="NormalNoIndent"/>
            </w:pPr>
            <w:r>
              <w:t>Кізім Є. Є.</w:t>
            </w:r>
          </w:p>
        </w:tc>
        <w:tc>
          <w:tcPr>
            <w:tcW w:w="4820" w:type="dxa"/>
            <w:shd w:val="clear" w:color="auto" w:fill="auto"/>
          </w:tcPr>
          <w:p w:rsidR="005B4755" w:rsidRDefault="005B4755" w:rsidP="000B129F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:rsidR="00F83800" w:rsidRDefault="00F83800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F67FFB" w:rsidRPr="003A2206" w:rsidRDefault="008F5B74" w:rsidP="00F67FFB">
      <w:pPr>
        <w:pStyle w:val="NormalNoIndent"/>
        <w:jc w:val="center"/>
        <w:rPr>
          <w:lang w:val="en-US"/>
        </w:rPr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906DE0">
        <w:rPr>
          <w:lang w:val="en-US"/>
        </w:rPr>
        <w:t>6</w:t>
      </w:r>
    </w:p>
    <w:p w:rsidR="00482889" w:rsidRPr="005304F0" w:rsidRDefault="00906DE0" w:rsidP="00906DE0">
      <w:pPr>
        <w:pStyle w:val="HeadingNotIndexed"/>
        <w:jc w:val="both"/>
        <w:rPr>
          <w:lang w:val="en-US"/>
        </w:rPr>
      </w:pPr>
      <w:r w:rsidRPr="005304F0">
        <w:rPr>
          <w:lang w:val="en-US"/>
        </w:rPr>
        <w:t xml:space="preserve"> </w:t>
      </w:r>
    </w:p>
    <w:p w:rsidR="00482889" w:rsidRDefault="00482889" w:rsidP="00482889">
      <w:pPr>
        <w:pStyle w:val="UnnumberedHeading"/>
        <w:sectPr w:rsidR="00482889" w:rsidSect="00482889">
          <w:headerReference w:type="default" r:id="rId8"/>
          <w:pgSz w:w="11906" w:h="16838"/>
          <w:pgMar w:top="1134" w:right="567" w:bottom="1134" w:left="1134" w:header="0" w:footer="0" w:gutter="0"/>
          <w:cols w:space="708"/>
          <w:docGrid w:linePitch="381"/>
        </w:sectPr>
      </w:pPr>
    </w:p>
    <w:p w:rsidR="00D22B21" w:rsidRDefault="00D22B21" w:rsidP="00482889">
      <w:pPr>
        <w:pStyle w:val="HeadingNotIndexed"/>
      </w:pPr>
      <w:r>
        <w:lastRenderedPageBreak/>
        <w:t>Зміст</w:t>
      </w:r>
    </w:p>
    <w:p w:rsidR="00D22B21" w:rsidRDefault="00D22B21" w:rsidP="00D22B21">
      <w:pPr>
        <w:pStyle w:val="NormalNoIndent"/>
      </w:pPr>
    </w:p>
    <w:p w:rsidR="00D22B21" w:rsidRDefault="00D22B21" w:rsidP="00D22B21">
      <w:pPr>
        <w:pStyle w:val="NormalNoIndent"/>
      </w:pPr>
    </w:p>
    <w:p w:rsidR="00F17BAF" w:rsidRDefault="0048288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"2-3" \h \z \t "Заголовок 1;1;Unnumbered Heading;1;Appendix;1" </w:instrText>
      </w:r>
      <w:r>
        <w:fldChar w:fldCharType="separate"/>
      </w:r>
      <w:hyperlink w:anchor="_Toc465108357" w:history="1">
        <w:r w:rsidR="00F17BAF" w:rsidRPr="007D4C7C">
          <w:rPr>
            <w:rStyle w:val="a5"/>
            <w:noProof/>
          </w:rPr>
          <w:t>Вступ</w:t>
        </w:r>
        <w:r w:rsidR="00F17BAF">
          <w:rPr>
            <w:noProof/>
            <w:webHidden/>
          </w:rPr>
          <w:tab/>
        </w:r>
        <w:r w:rsidR="00F17BAF">
          <w:rPr>
            <w:noProof/>
            <w:webHidden/>
          </w:rPr>
          <w:fldChar w:fldCharType="begin"/>
        </w:r>
        <w:r w:rsidR="00F17BAF">
          <w:rPr>
            <w:noProof/>
            <w:webHidden/>
          </w:rPr>
          <w:instrText xml:space="preserve"> PAGEREF _Toc465108357 \h </w:instrText>
        </w:r>
        <w:r w:rsidR="00F17BAF">
          <w:rPr>
            <w:noProof/>
            <w:webHidden/>
          </w:rPr>
        </w:r>
        <w:r w:rsidR="00F17BAF">
          <w:rPr>
            <w:noProof/>
            <w:webHidden/>
          </w:rPr>
          <w:fldChar w:fldCharType="separate"/>
        </w:r>
        <w:r w:rsidR="00F17BAF">
          <w:rPr>
            <w:noProof/>
            <w:webHidden/>
          </w:rPr>
          <w:t>3</w:t>
        </w:r>
        <w:r w:rsidR="00F17BAF">
          <w:rPr>
            <w:noProof/>
            <w:webHidden/>
          </w:rPr>
          <w:fldChar w:fldCharType="end"/>
        </w:r>
      </w:hyperlink>
    </w:p>
    <w:p w:rsidR="00F17BAF" w:rsidRDefault="00F17B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108358" w:history="1">
        <w:r w:rsidRPr="007D4C7C">
          <w:rPr>
            <w:rStyle w:val="a5"/>
            <w:noProof/>
          </w:rPr>
          <w:t>РОЗРОБЛЕНІ СПРИНТИ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_Toc465108358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7BAF" w:rsidRDefault="00F17B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108359" w:history="1">
        <w:r w:rsidRPr="007D4C7C">
          <w:rPr>
            <w:rStyle w:val="a5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_Toc465108359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2B21" w:rsidRDefault="00482889" w:rsidP="00D22B21">
      <w:pPr>
        <w:pStyle w:val="NormalNoIndent"/>
      </w:pPr>
      <w:r>
        <w:fldChar w:fldCharType="end"/>
      </w:r>
    </w:p>
    <w:p w:rsidR="00E807E8" w:rsidRDefault="00E807E8" w:rsidP="00906DE0">
      <w:pPr>
        <w:pStyle w:val="UnnumberedHeading"/>
        <w:jc w:val="both"/>
      </w:pPr>
    </w:p>
    <w:p w:rsidR="00D22B21" w:rsidRDefault="00E807E8" w:rsidP="009C42D3">
      <w:pPr>
        <w:pStyle w:val="UnnumberedHeading"/>
      </w:pPr>
      <w:r>
        <w:br w:type="page"/>
      </w:r>
      <w:bookmarkStart w:id="1" w:name="_Toc465108357"/>
      <w:r w:rsidR="009C42D3">
        <w:lastRenderedPageBreak/>
        <w:t>Вступ</w:t>
      </w:r>
      <w:bookmarkEnd w:id="1"/>
    </w:p>
    <w:p w:rsidR="009C42D3" w:rsidRDefault="009C42D3" w:rsidP="009C42D3">
      <w:pPr>
        <w:pStyle w:val="NormalNoIndent"/>
      </w:pPr>
    </w:p>
    <w:p w:rsidR="009C42D3" w:rsidRDefault="009C42D3" w:rsidP="009C42D3">
      <w:pPr>
        <w:pStyle w:val="NormalNoIndent"/>
      </w:pPr>
    </w:p>
    <w:p w:rsidR="00906DE0" w:rsidRDefault="00906DE0" w:rsidP="00F17BAF">
      <w:pPr>
        <w:jc w:val="left"/>
        <w:rPr>
          <w:bCs/>
          <w:caps/>
          <w:lang w:val="ru-RU"/>
        </w:rPr>
      </w:pPr>
      <w:r w:rsidRPr="00906DE0">
        <w:t>Scrum — методологія управління проектами для гнучкої розробки програмного забезпечення. Скрам чітко робить акцент на якісному контролі процесу розробки.</w:t>
      </w:r>
      <w:r>
        <w:rPr>
          <w:bCs/>
          <w:caps/>
          <w:lang w:val="ru-RU"/>
        </w:rPr>
        <w:t xml:space="preserve"> </w:t>
      </w:r>
    </w:p>
    <w:p w:rsidR="00F17BAF" w:rsidRDefault="00F17BAF" w:rsidP="00F17BAF">
      <w:pPr>
        <w:jc w:val="left"/>
        <w:rPr>
          <w:bCs/>
          <w:caps/>
          <w:lang w:val="ru-RU"/>
        </w:rPr>
      </w:pPr>
      <w:r w:rsidRPr="00F17BAF">
        <w:t>Обрана тема: «Р</w:t>
      </w:r>
      <w:r>
        <w:t>адіо</w:t>
      </w:r>
      <w:r w:rsidRPr="00F17BAF">
        <w:t xml:space="preserve"> КПІ».</w:t>
      </w:r>
    </w:p>
    <w:p w:rsidR="009A4382" w:rsidRPr="00F17BAF" w:rsidRDefault="00F17BAF" w:rsidP="00F17BAF">
      <w:pPr>
        <w:jc w:val="center"/>
        <w:rPr>
          <w:rStyle w:val="10"/>
          <w:rFonts w:eastAsia="Calibri"/>
        </w:rPr>
      </w:pPr>
      <w:r>
        <w:rPr>
          <w:rStyle w:val="10"/>
          <w:rFonts w:eastAsia="Calibri"/>
        </w:rPr>
        <w:br w:type="page"/>
      </w:r>
      <w:bookmarkStart w:id="2" w:name="_Toc465108358"/>
      <w:r w:rsidR="00906DE0" w:rsidRPr="00F17BAF">
        <w:rPr>
          <w:rStyle w:val="10"/>
          <w:rFonts w:eastAsia="Calibri"/>
        </w:rPr>
        <w:lastRenderedPageBreak/>
        <w:t>РОЗРОБЛЕНІ СПРИНТИ</w:t>
      </w:r>
      <w:bookmarkEnd w:id="2"/>
    </w:p>
    <w:p w:rsidR="00F41B20" w:rsidRPr="00F41B20" w:rsidRDefault="00F41B20" w:rsidP="00F41B20">
      <w:r>
        <w:tab/>
        <w:t>Перший спринт – розробка плеєру та його основних функцій: програвання, перемикання пісень, вибір плейлистів, задання сценарію програвання (задані часові проміжки – або автоматичні, занесені у систему або визначаються вручну користувачем).</w:t>
      </w:r>
    </w:p>
    <w:p w:rsidR="009A4382" w:rsidRDefault="00F17BAF" w:rsidP="009A4382">
      <w:pPr>
        <w:ind w:firstLine="0"/>
      </w:pPr>
      <w:r>
        <w:rPr>
          <w:noProof/>
          <w:lang w:eastAsia="uk-UA"/>
        </w:rPr>
        <w:drawing>
          <wp:inline distT="0" distB="0" distL="0" distR="0">
            <wp:extent cx="6505575" cy="6991350"/>
            <wp:effectExtent l="0" t="0" r="9525" b="0"/>
            <wp:docPr id="22" name="Рисунок 22" descr="C:\Users\bartw\YandexDisk\Документы\KPI\ТКР ПЗ\Radio _KPI_\SCRUM\sprint_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artw\YandexDisk\Документы\KPI\ТКР ПЗ\Radio _KPI_\SCRUM\sprint_play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82" w:rsidRDefault="009A4382" w:rsidP="009A4382">
      <w:pPr>
        <w:ind w:firstLine="0"/>
        <w:jc w:val="center"/>
      </w:pPr>
      <w:r>
        <w:rPr>
          <w:lang w:val="ru-RU"/>
        </w:rPr>
        <w:t xml:space="preserve">Рис. 1 – </w:t>
      </w:r>
      <w:r>
        <w:t>«Спринт - плеєр»</w:t>
      </w:r>
    </w:p>
    <w:p w:rsidR="00F41B20" w:rsidRDefault="00F41B20" w:rsidP="00F41B20">
      <w:pPr>
        <w:ind w:firstLine="0"/>
        <w:jc w:val="left"/>
      </w:pPr>
      <w:r>
        <w:lastRenderedPageBreak/>
        <w:tab/>
        <w:t xml:space="preserve">Другий спринт – розробка налаштувань, які включають у себе налаштування підключеного обладнання, калібрування звуку на різних частотах, діагностику та тестування приладів, підключення до мережі гучномовців та динаміків. </w:t>
      </w:r>
    </w:p>
    <w:p w:rsidR="009A4382" w:rsidRDefault="00F17BAF" w:rsidP="009A4382">
      <w:pPr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6267450" cy="8591550"/>
            <wp:effectExtent l="0" t="0" r="0" b="0"/>
            <wp:docPr id="31" name="Рисунок 31" descr="C:\Users\bartw\YandexDisk\Документы\KPI\ТКР ПЗ\Radio _KPI_\SCRUM\sprint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artw\YandexDisk\Документы\KPI\ТКР ПЗ\Radio _KPI_\SCRUM\sprint_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82" w:rsidRDefault="009A4382" w:rsidP="009A4382">
      <w:pPr>
        <w:ind w:firstLine="0"/>
        <w:jc w:val="center"/>
      </w:pPr>
      <w:r>
        <w:t>Рис. 2 – «Спринт - налаштування»</w:t>
      </w:r>
    </w:p>
    <w:p w:rsidR="00F41B20" w:rsidRDefault="00F41B20" w:rsidP="00F41B20">
      <w:pPr>
        <w:ind w:firstLine="0"/>
        <w:jc w:val="left"/>
      </w:pPr>
      <w:r>
        <w:lastRenderedPageBreak/>
        <w:tab/>
        <w:t xml:space="preserve">Третій спринт – розробка редактора плейлистів, що включає у себе функції автоматичного створення за жанрами, вибір пісень користувачем, тасування обраних пісень випадковим чином за ініціалізацією користувача, створення та зберігання плейлистів у вигляді спеціальних файлів, що зберігаються у кореневій папці програми. Функція, що буде реалізована з найменшим пріоритетом – «Злиття плейлистів», що виконує об’єднання обраних користувачем плейлистів та тасування пісень випадковим чином. </w:t>
      </w:r>
    </w:p>
    <w:p w:rsidR="00F41B20" w:rsidRDefault="00F17BAF" w:rsidP="009A4382">
      <w:pPr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6505575" cy="8267700"/>
            <wp:effectExtent l="0" t="0" r="9525" b="0"/>
            <wp:docPr id="32" name="Рисунок 32" descr="C:\Users\bartw\YandexDisk\Документы\KPI\ТКР ПЗ\Radio _KPI_\SCRUM\sprint_play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artw\YandexDisk\Документы\KPI\ТКР ПЗ\Radio _KPI_\SCRUM\sprint_play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B20" w:rsidRDefault="00F41B20" w:rsidP="009A4382">
      <w:pPr>
        <w:ind w:firstLine="0"/>
        <w:jc w:val="center"/>
      </w:pPr>
      <w:r>
        <w:t>Рис. 3 – «Спринт – Редагування плейлистів»</w:t>
      </w:r>
    </w:p>
    <w:p w:rsidR="00F41B20" w:rsidRPr="00F17BAF" w:rsidRDefault="00F41B20" w:rsidP="00F41B20">
      <w:pPr>
        <w:ind w:firstLine="0"/>
        <w:jc w:val="left"/>
      </w:pPr>
      <w:r>
        <w:br w:type="page"/>
      </w:r>
      <w:r>
        <w:lastRenderedPageBreak/>
        <w:tab/>
        <w:t xml:space="preserve">Четвертий спринт – реалізація авторизації. Одна із вимог замовника – забезпечення </w:t>
      </w:r>
      <w:r w:rsidR="00F17BAF">
        <w:t xml:space="preserve">безпеки системи, тому в розробці передбачено не лише стандартний засіб перевірки паролю та </w:t>
      </w:r>
      <w:r w:rsidR="00F17BAF">
        <w:rPr>
          <w:lang w:val="en-US"/>
        </w:rPr>
        <w:t>ID</w:t>
      </w:r>
      <w:r w:rsidR="00F17BAF">
        <w:rPr>
          <w:lang w:val="ru-RU"/>
        </w:rPr>
        <w:t xml:space="preserve">, </w:t>
      </w:r>
      <w:r w:rsidR="00F17BAF">
        <w:t xml:space="preserve">а й підтвердження генерованим кодом, що надсилається користувачеві на мобільний телефон і має бути введений у передбачене поле у виділений часовий інтервал (перші </w:t>
      </w:r>
      <w:r w:rsidR="00F17BAF">
        <w:rPr>
          <w:lang w:val="en-US"/>
        </w:rPr>
        <w:t xml:space="preserve">n </w:t>
      </w:r>
      <w:r w:rsidR="00F17BAF">
        <w:t>секунд). Це реалізовано, щоб зловмисник не міг підібрати код методом грубої сили.</w:t>
      </w:r>
    </w:p>
    <w:p w:rsidR="00F41B20" w:rsidRDefault="00F17BAF" w:rsidP="009A4382">
      <w:pPr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6505575" cy="6334125"/>
            <wp:effectExtent l="0" t="0" r="9525" b="9525"/>
            <wp:docPr id="33" name="Рисунок 33" descr="C:\Users\bartw\YandexDisk\Документы\KPI\ТКР ПЗ\Radio _KPI_\SCRUM\sprint_auth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artw\YandexDisk\Документы\KPI\ТКР ПЗ\Radio _KPI_\SCRUM\sprint_authoriz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B20" w:rsidRPr="009A4382" w:rsidRDefault="00F41B20" w:rsidP="009A4382">
      <w:pPr>
        <w:ind w:firstLine="0"/>
        <w:jc w:val="center"/>
      </w:pPr>
      <w:r>
        <w:t>Рис. 4 – «Спринт – авторизація.»</w:t>
      </w:r>
    </w:p>
    <w:p w:rsidR="001944DC" w:rsidRPr="009A4382" w:rsidRDefault="009A4382" w:rsidP="00F17BAF">
      <w:pPr>
        <w:pStyle w:val="1"/>
        <w:numPr>
          <w:ilvl w:val="0"/>
          <w:numId w:val="0"/>
        </w:numPr>
        <w:ind w:firstLine="709"/>
      </w:pPr>
      <w:r>
        <w:br w:type="page"/>
      </w:r>
      <w:bookmarkStart w:id="3" w:name="_Toc465108359"/>
      <w:r w:rsidR="001944DC">
        <w:lastRenderedPageBreak/>
        <w:t>Висновки</w:t>
      </w:r>
      <w:bookmarkEnd w:id="3"/>
    </w:p>
    <w:p w:rsidR="001944DC" w:rsidRPr="00906DE0" w:rsidRDefault="00906DE0" w:rsidP="001944DC">
      <w:r>
        <w:t xml:space="preserve">Розроблений скрам може допомогти у контролі якості розробки програмного забезпечення та оцінити час та ресурси необхідні для його реалізації. </w:t>
      </w:r>
    </w:p>
    <w:p w:rsidR="00906DE0" w:rsidRPr="00F138ED" w:rsidRDefault="00906DE0" w:rsidP="00906DE0">
      <w:pPr>
        <w:pStyle w:val="UnnumberedHeading"/>
        <w:jc w:val="both"/>
      </w:pPr>
    </w:p>
    <w:p w:rsidR="00F138ED" w:rsidRPr="00F138ED" w:rsidRDefault="00F138ED" w:rsidP="00F138ED">
      <w:pPr>
        <w:pStyle w:val="Listing"/>
      </w:pPr>
    </w:p>
    <w:sectPr w:rsidR="00F138ED" w:rsidRPr="00F138ED" w:rsidSect="008001AF">
      <w:headerReference w:type="default" r:id="rId13"/>
      <w:pgSz w:w="11906" w:h="16838"/>
      <w:pgMar w:top="1134" w:right="567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3FC" w:rsidRDefault="001B53FC" w:rsidP="00184F49">
      <w:pPr>
        <w:spacing w:line="240" w:lineRule="auto"/>
      </w:pPr>
      <w:r>
        <w:separator/>
      </w:r>
    </w:p>
  </w:endnote>
  <w:endnote w:type="continuationSeparator" w:id="0">
    <w:p w:rsidR="001B53FC" w:rsidRDefault="001B53FC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3FC" w:rsidRDefault="001B53FC" w:rsidP="00184F49">
      <w:pPr>
        <w:spacing w:line="240" w:lineRule="auto"/>
      </w:pPr>
      <w:r>
        <w:separator/>
      </w:r>
    </w:p>
  </w:footnote>
  <w:footnote w:type="continuationSeparator" w:id="0">
    <w:p w:rsidR="001B53FC" w:rsidRDefault="001B53FC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889" w:rsidRPr="00A86DE2" w:rsidRDefault="00482889" w:rsidP="0083033D">
    <w:pPr>
      <w:pStyle w:val="ad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5FD" w:rsidRPr="00A86DE2" w:rsidRDefault="00CE05FD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17BAF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801655"/>
    <w:multiLevelType w:val="multilevel"/>
    <w:tmpl w:val="C55279D6"/>
    <w:numStyleLink w:val="Appendices"/>
  </w:abstractNum>
  <w:abstractNum w:abstractNumId="7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07A464C"/>
    <w:multiLevelType w:val="multilevel"/>
    <w:tmpl w:val="C55279D6"/>
    <w:numStyleLink w:val="Appendices"/>
  </w:abstractNum>
  <w:abstractNum w:abstractNumId="10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1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5A44AE3"/>
    <w:multiLevelType w:val="multilevel"/>
    <w:tmpl w:val="C55279D6"/>
    <w:numStyleLink w:val="Appendices"/>
  </w:abstractNum>
  <w:abstractNum w:abstractNumId="15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4"/>
  </w:num>
  <w:num w:numId="5">
    <w:abstractNumId w:val="18"/>
  </w:num>
  <w:num w:numId="6">
    <w:abstractNumId w:val="15"/>
  </w:num>
  <w:num w:numId="7">
    <w:abstractNumId w:val="11"/>
  </w:num>
  <w:num w:numId="8">
    <w:abstractNumId w:val="3"/>
  </w:num>
  <w:num w:numId="9">
    <w:abstractNumId w:val="2"/>
  </w:num>
  <w:num w:numId="10">
    <w:abstractNumId w:val="12"/>
  </w:num>
  <w:num w:numId="11">
    <w:abstractNumId w:val="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0"/>
  </w:num>
  <w:num w:numId="19">
    <w:abstractNumId w:val="13"/>
  </w:num>
  <w:num w:numId="20">
    <w:abstractNumId w:val="5"/>
  </w:num>
  <w:num w:numId="21">
    <w:abstractNumId w:val="17"/>
    <w:lvlOverride w:ilvl="0">
      <w:startOverride w:val="1"/>
    </w:lvlOverride>
  </w:num>
  <w:num w:numId="22">
    <w:abstractNumId w:val="1"/>
  </w:num>
  <w:num w:numId="23">
    <w:abstractNumId w:val="14"/>
  </w:num>
  <w:num w:numId="24">
    <w:abstractNumId w:val="6"/>
  </w:num>
  <w:num w:numId="25">
    <w:abstractNumId w:val="9"/>
  </w:num>
  <w:num w:numId="26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74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50CC2"/>
    <w:rsid w:val="00054A69"/>
    <w:rsid w:val="0005535D"/>
    <w:rsid w:val="00056139"/>
    <w:rsid w:val="0005723E"/>
    <w:rsid w:val="00057A1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DFA"/>
    <w:rsid w:val="001944DC"/>
    <w:rsid w:val="00194D7B"/>
    <w:rsid w:val="001A353D"/>
    <w:rsid w:val="001B0396"/>
    <w:rsid w:val="001B53FC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811FB"/>
    <w:rsid w:val="003832C2"/>
    <w:rsid w:val="003858BC"/>
    <w:rsid w:val="003905EA"/>
    <w:rsid w:val="003935A6"/>
    <w:rsid w:val="003A2206"/>
    <w:rsid w:val="003A2637"/>
    <w:rsid w:val="003A58CA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B0000"/>
    <w:rsid w:val="004B622E"/>
    <w:rsid w:val="004C48B2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7F25"/>
    <w:rsid w:val="00761415"/>
    <w:rsid w:val="0076214D"/>
    <w:rsid w:val="00762FFA"/>
    <w:rsid w:val="00763D74"/>
    <w:rsid w:val="007640EB"/>
    <w:rsid w:val="00775007"/>
    <w:rsid w:val="00780740"/>
    <w:rsid w:val="007858F5"/>
    <w:rsid w:val="007940A9"/>
    <w:rsid w:val="007964AF"/>
    <w:rsid w:val="007A678C"/>
    <w:rsid w:val="007B0E14"/>
    <w:rsid w:val="007B4B1B"/>
    <w:rsid w:val="007B4ED9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6DE0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A4382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53B6"/>
    <w:rsid w:val="00A1681A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56018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6B8B"/>
    <w:rsid w:val="00CF77FF"/>
    <w:rsid w:val="00D048D3"/>
    <w:rsid w:val="00D0615E"/>
    <w:rsid w:val="00D22B21"/>
    <w:rsid w:val="00D239F7"/>
    <w:rsid w:val="00D25119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38ED"/>
    <w:rsid w:val="00F17BAF"/>
    <w:rsid w:val="00F2318D"/>
    <w:rsid w:val="00F232D6"/>
    <w:rsid w:val="00F24C27"/>
    <w:rsid w:val="00F30D9D"/>
    <w:rsid w:val="00F31B5D"/>
    <w:rsid w:val="00F369E2"/>
    <w:rsid w:val="00F41B20"/>
    <w:rsid w:val="00F44BEA"/>
    <w:rsid w:val="00F46AED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4A2ABA-67EF-4D96-AE11-E63878A2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и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і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і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у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9C45A-B012-4F28-8CC2-984D4110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scrum.docx</Template>
  <TotalTime>0</TotalTime>
  <Pages>10</Pages>
  <Words>1626</Words>
  <Characters>928</Characters>
  <Application>Microsoft Office Word</Application>
  <DocSecurity>0</DocSecurity>
  <Lines>7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2549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cp:lastModifiedBy>Кізім Євгеній</cp:lastModifiedBy>
  <cp:revision>2</cp:revision>
  <cp:lastPrinted>2015-12-03T15:30:00Z</cp:lastPrinted>
  <dcterms:created xsi:type="dcterms:W3CDTF">2016-10-24T18:37:00Z</dcterms:created>
  <dcterms:modified xsi:type="dcterms:W3CDTF">2016-10-24T18:37:00Z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