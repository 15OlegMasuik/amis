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BE" w:rsidRDefault="005157BE" w:rsidP="005157BE">
      <w:pPr>
        <w:pStyle w:val="NormalNoIndent"/>
        <w:jc w:val="center"/>
      </w:pPr>
      <w:r>
        <w:t>НАЦІОНАЛЬНИЙ ТЕХНІЧНИЙ УНІВЕРСИТЕТ УКРАЇНИ</w:t>
      </w:r>
    </w:p>
    <w:p w:rsidR="005157BE" w:rsidRDefault="005157BE" w:rsidP="005157BE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5157BE" w:rsidRDefault="005157BE" w:rsidP="005157BE">
      <w:pPr>
        <w:pStyle w:val="NormalNoIndent"/>
        <w:jc w:val="center"/>
      </w:pPr>
      <w:r>
        <w:t>Факультет прикладної математики</w:t>
      </w:r>
    </w:p>
    <w:p w:rsidR="005157BE" w:rsidRDefault="005157BE" w:rsidP="005157BE">
      <w:pPr>
        <w:pStyle w:val="NormalNoIndent"/>
        <w:spacing w:after="120"/>
        <w:jc w:val="center"/>
      </w:pPr>
      <w:r>
        <w:t>Кафедра прикладної математики</w:t>
      </w: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jc w:val="center"/>
      </w:pPr>
      <w:r>
        <w:t>Звіт</w:t>
      </w:r>
    </w:p>
    <w:p w:rsidR="00734469" w:rsidRDefault="005157BE" w:rsidP="003C2E46">
      <w:pPr>
        <w:pStyle w:val="NormalNoIndent"/>
        <w:jc w:val="center"/>
      </w:pPr>
      <w:r>
        <w:t>із дисципліни «</w:t>
      </w:r>
      <w:r w:rsidR="003C2E46">
        <w:t xml:space="preserve">Технології колективної розробки </w:t>
      </w:r>
    </w:p>
    <w:p w:rsidR="005157BE" w:rsidRDefault="003C2E46" w:rsidP="003C2E46">
      <w:pPr>
        <w:pStyle w:val="NormalNoIndent"/>
        <w:jc w:val="center"/>
      </w:pPr>
      <w:r>
        <w:t>програмного забезпечення»</w:t>
      </w:r>
    </w:p>
    <w:p w:rsidR="00734469" w:rsidRDefault="00734469" w:rsidP="003C2E46">
      <w:pPr>
        <w:pStyle w:val="NormalNoIndent"/>
        <w:jc w:val="center"/>
      </w:pPr>
      <w:r>
        <w:t>на тему</w:t>
      </w:r>
    </w:p>
    <w:p w:rsidR="00734469" w:rsidRPr="00734469" w:rsidRDefault="00734469" w:rsidP="003C2E46">
      <w:pPr>
        <w:pStyle w:val="NormalNoIndent"/>
        <w:jc w:val="center"/>
      </w:pPr>
      <w:r>
        <w:rPr>
          <w:lang w:val="en-US"/>
        </w:rPr>
        <w:t>Scrum.</w:t>
      </w:r>
      <w:r>
        <w:t xml:space="preserve"> </w:t>
      </w:r>
      <w:proofErr w:type="spellStart"/>
      <w:r>
        <w:t>Студрада</w:t>
      </w:r>
      <w:proofErr w:type="spellEnd"/>
      <w:r>
        <w:t xml:space="preserve"> КПІ</w:t>
      </w:r>
    </w:p>
    <w:p w:rsidR="00EA7CF4" w:rsidRDefault="00EA7CF4" w:rsidP="005157BE">
      <w:pPr>
        <w:pStyle w:val="NormalNoIndent"/>
        <w:jc w:val="center"/>
      </w:pPr>
    </w:p>
    <w:p w:rsidR="005157BE" w:rsidRDefault="005157BE" w:rsidP="005157BE">
      <w:pPr>
        <w:pStyle w:val="NormalNoIndent"/>
        <w:jc w:val="center"/>
      </w:pPr>
    </w:p>
    <w:p w:rsidR="005157BE" w:rsidRDefault="005157BE" w:rsidP="005157BE">
      <w:pPr>
        <w:pStyle w:val="NormalNoIndent"/>
        <w:jc w:val="center"/>
      </w:pPr>
    </w:p>
    <w:p w:rsidR="005157BE" w:rsidRDefault="005157BE" w:rsidP="005157BE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5157BE" w:rsidTr="005157BE">
        <w:tc>
          <w:tcPr>
            <w:tcW w:w="5211" w:type="dxa"/>
            <w:hideMark/>
          </w:tcPr>
          <w:p w:rsidR="005157BE" w:rsidRDefault="00734469">
            <w:pPr>
              <w:pStyle w:val="NormalNoIndent"/>
              <w:tabs>
                <w:tab w:val="left" w:pos="3366"/>
              </w:tabs>
            </w:pPr>
            <w:r>
              <w:t>Виконала</w:t>
            </w:r>
            <w:r w:rsidR="005157BE">
              <w:t>:</w:t>
            </w:r>
          </w:p>
        </w:tc>
        <w:tc>
          <w:tcPr>
            <w:tcW w:w="4820" w:type="dxa"/>
            <w:hideMark/>
          </w:tcPr>
          <w:p w:rsidR="005157BE" w:rsidRDefault="00734469">
            <w:pPr>
              <w:pStyle w:val="NormalNoIndent"/>
              <w:tabs>
                <w:tab w:val="left" w:pos="3366"/>
              </w:tabs>
              <w:jc w:val="right"/>
            </w:pPr>
            <w:r>
              <w:t>Перевірив</w:t>
            </w:r>
            <w:r w:rsidR="005157BE">
              <w:t>:</w:t>
            </w:r>
          </w:p>
        </w:tc>
      </w:tr>
      <w:tr w:rsidR="005157BE" w:rsidTr="005157BE">
        <w:tc>
          <w:tcPr>
            <w:tcW w:w="5211" w:type="dxa"/>
            <w:hideMark/>
          </w:tcPr>
          <w:p w:rsidR="005157BE" w:rsidRDefault="005157BE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  <w:r>
              <w:t>студент</w:t>
            </w:r>
            <w:r w:rsidR="00734469">
              <w:t>ка</w:t>
            </w:r>
            <w:r>
              <w:t xml:space="preserve"> групи КМ-</w:t>
            </w:r>
            <w:r w:rsidR="00734469">
              <w:rPr>
                <w:lang w:val="ru-RU"/>
              </w:rPr>
              <w:t>52</w:t>
            </w:r>
          </w:p>
        </w:tc>
        <w:tc>
          <w:tcPr>
            <w:tcW w:w="4820" w:type="dxa"/>
            <w:hideMark/>
          </w:tcPr>
          <w:p w:rsidR="005157BE" w:rsidRDefault="00734469" w:rsidP="00734469">
            <w:pPr>
              <w:pStyle w:val="NormalNoIndent"/>
              <w:tabs>
                <w:tab w:val="left" w:pos="3366"/>
              </w:tabs>
              <w:jc w:val="right"/>
            </w:pPr>
            <w:r>
              <w:t>викладач</w:t>
            </w:r>
          </w:p>
        </w:tc>
      </w:tr>
      <w:tr w:rsidR="005157BE" w:rsidTr="005157BE">
        <w:tc>
          <w:tcPr>
            <w:tcW w:w="5211" w:type="dxa"/>
            <w:hideMark/>
          </w:tcPr>
          <w:p w:rsidR="005157BE" w:rsidRDefault="001920D3">
            <w:pPr>
              <w:pStyle w:val="NormalNoIndent"/>
            </w:pPr>
            <w:r>
              <w:rPr>
                <w:lang w:val="ru-RU"/>
              </w:rPr>
              <w:t>Возняк А.Т.</w:t>
            </w:r>
            <w:bookmarkStart w:id="0" w:name="_GoBack"/>
            <w:bookmarkEnd w:id="0"/>
          </w:p>
        </w:tc>
        <w:tc>
          <w:tcPr>
            <w:tcW w:w="4820" w:type="dxa"/>
            <w:hideMark/>
          </w:tcPr>
          <w:p w:rsidR="005157BE" w:rsidRDefault="003C2E46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</w:t>
            </w:r>
            <w:r w:rsidR="005157BE">
              <w:t>.</w:t>
            </w:r>
          </w:p>
        </w:tc>
      </w:tr>
    </w:tbl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  <w:jc w:val="center"/>
      </w:pPr>
      <w:r>
        <w:t>Київ — 2016</w:t>
      </w:r>
    </w:p>
    <w:sdt>
      <w:sdtPr>
        <w:rPr>
          <w:rFonts w:ascii="Times New Roman" w:eastAsia="Calibri" w:hAnsi="Times New Roman"/>
          <w:b w:val="0"/>
          <w:bCs w:val="0"/>
          <w:caps w:val="0"/>
          <w:color w:val="auto"/>
          <w:lang w:val="ru-RU"/>
        </w:rPr>
        <w:id w:val="-1217207231"/>
        <w:docPartObj>
          <w:docPartGallery w:val="Table of Contents"/>
          <w:docPartUnique/>
        </w:docPartObj>
      </w:sdtPr>
      <w:sdtEndPr>
        <w:rPr>
          <w:lang w:val="uk-UA"/>
        </w:rPr>
      </w:sdtEndPr>
      <w:sdtContent>
        <w:p w:rsidR="008068F9" w:rsidRDefault="008068F9" w:rsidP="008068F9">
          <w:pPr>
            <w:pStyle w:val="a4"/>
            <w:numPr>
              <w:ilvl w:val="0"/>
              <w:numId w:val="0"/>
            </w:numPr>
            <w:spacing w:after="240"/>
            <w:jc w:val="center"/>
            <w:rPr>
              <w:rFonts w:ascii="Times New Roman" w:hAnsi="Times New Roman"/>
              <w:b w:val="0"/>
              <w:color w:val="auto"/>
              <w:lang w:val="ru-RU"/>
            </w:rPr>
          </w:pPr>
          <w:r w:rsidRPr="008068F9">
            <w:rPr>
              <w:rFonts w:ascii="Times New Roman" w:hAnsi="Times New Roman"/>
              <w:b w:val="0"/>
              <w:color w:val="auto"/>
              <w:lang w:val="ru-RU"/>
            </w:rPr>
            <w:t>ЗМІ</w:t>
          </w:r>
          <w:proofErr w:type="gramStart"/>
          <w:r w:rsidRPr="008068F9">
            <w:rPr>
              <w:rFonts w:ascii="Times New Roman" w:hAnsi="Times New Roman"/>
              <w:b w:val="0"/>
              <w:color w:val="auto"/>
              <w:lang w:val="ru-RU"/>
            </w:rPr>
            <w:t>СТ</w:t>
          </w:r>
          <w:proofErr w:type="gramEnd"/>
        </w:p>
        <w:p w:rsidR="008068F9" w:rsidRDefault="008068F9" w:rsidP="008068F9">
          <w:pPr>
            <w:rPr>
              <w:lang w:val="ru-RU"/>
            </w:rPr>
          </w:pPr>
        </w:p>
        <w:p w:rsidR="008068F9" w:rsidRPr="008068F9" w:rsidRDefault="008068F9" w:rsidP="008068F9">
          <w:pPr>
            <w:rPr>
              <w:lang w:val="ru-RU"/>
            </w:rPr>
          </w:pPr>
        </w:p>
        <w:p w:rsidR="002F3459" w:rsidRPr="002F3459" w:rsidRDefault="008068F9">
          <w:pPr>
            <w:pStyle w:val="11"/>
            <w:rPr>
              <w:rFonts w:asciiTheme="minorHAnsi" w:eastAsiaTheme="minorEastAsia" w:hAnsiTheme="minorHAnsi" w:cstheme="minorBidi"/>
              <w:noProof/>
              <w:lang w:eastAsia="uk-UA"/>
            </w:rPr>
          </w:pPr>
          <w:r w:rsidRPr="002F3459">
            <w:fldChar w:fldCharType="begin"/>
          </w:r>
          <w:r w:rsidRPr="002F3459">
            <w:instrText xml:space="preserve"> TOC \o "1-3" \h \z \u </w:instrText>
          </w:r>
          <w:r w:rsidRPr="002F3459">
            <w:fldChar w:fldCharType="separate"/>
          </w:r>
          <w:hyperlink w:anchor="_Toc465146314" w:history="1">
            <w:r w:rsidR="002F3459" w:rsidRPr="002F3459">
              <w:rPr>
                <w:rStyle w:val="a5"/>
                <w:noProof/>
              </w:rPr>
              <w:t>1</w:t>
            </w:r>
            <w:r w:rsidR="002F3459" w:rsidRPr="002F3459">
              <w:rPr>
                <w:rFonts w:asciiTheme="minorHAnsi" w:eastAsiaTheme="minorEastAsia" w:hAnsiTheme="minorHAnsi" w:cstheme="minorBidi"/>
                <w:noProof/>
                <w:lang w:eastAsia="uk-UA"/>
              </w:rPr>
              <w:tab/>
            </w:r>
            <w:r w:rsidR="002F3459" w:rsidRPr="002F3459">
              <w:rPr>
                <w:rStyle w:val="a5"/>
                <w:noProof/>
              </w:rPr>
              <w:t>МЕТА РОБОТИ</w:t>
            </w:r>
            <w:r w:rsidR="002F3459" w:rsidRPr="002F3459">
              <w:rPr>
                <w:noProof/>
                <w:webHidden/>
              </w:rPr>
              <w:tab/>
            </w:r>
            <w:r w:rsidR="002F3459" w:rsidRPr="002F3459">
              <w:rPr>
                <w:noProof/>
                <w:webHidden/>
              </w:rPr>
              <w:fldChar w:fldCharType="begin"/>
            </w:r>
            <w:r w:rsidR="002F3459" w:rsidRPr="002F3459">
              <w:rPr>
                <w:noProof/>
                <w:webHidden/>
              </w:rPr>
              <w:instrText xml:space="preserve"> PAGEREF _Toc465146314 \h </w:instrText>
            </w:r>
            <w:r w:rsidR="002F3459" w:rsidRPr="002F3459">
              <w:rPr>
                <w:noProof/>
                <w:webHidden/>
              </w:rPr>
            </w:r>
            <w:r w:rsidR="002F3459" w:rsidRPr="002F3459">
              <w:rPr>
                <w:noProof/>
                <w:webHidden/>
              </w:rPr>
              <w:fldChar w:fldCharType="separate"/>
            </w:r>
            <w:r w:rsidR="002F3459" w:rsidRPr="002F3459">
              <w:rPr>
                <w:noProof/>
                <w:webHidden/>
              </w:rPr>
              <w:t>3</w:t>
            </w:r>
            <w:r w:rsidR="002F3459" w:rsidRPr="002F3459">
              <w:rPr>
                <w:noProof/>
                <w:webHidden/>
              </w:rPr>
              <w:fldChar w:fldCharType="end"/>
            </w:r>
          </w:hyperlink>
        </w:p>
        <w:p w:rsidR="002F3459" w:rsidRPr="002F3459" w:rsidRDefault="002F3459">
          <w:pPr>
            <w:pStyle w:val="11"/>
            <w:rPr>
              <w:rFonts w:asciiTheme="minorHAnsi" w:eastAsiaTheme="minorEastAsia" w:hAnsiTheme="minorHAnsi" w:cstheme="minorBidi"/>
              <w:noProof/>
              <w:lang w:eastAsia="uk-UA"/>
            </w:rPr>
          </w:pPr>
          <w:hyperlink w:anchor="_Toc465146315" w:history="1">
            <w:r w:rsidRPr="002F3459">
              <w:rPr>
                <w:rStyle w:val="a5"/>
                <w:noProof/>
              </w:rPr>
              <w:t>2</w:t>
            </w:r>
            <w:r w:rsidRPr="002F3459">
              <w:rPr>
                <w:rFonts w:asciiTheme="minorHAnsi" w:eastAsiaTheme="minorEastAsia" w:hAnsiTheme="minorHAnsi" w:cstheme="minorBidi"/>
                <w:noProof/>
                <w:lang w:eastAsia="uk-UA"/>
              </w:rPr>
              <w:tab/>
            </w:r>
            <w:r w:rsidRPr="002F3459">
              <w:rPr>
                <w:rStyle w:val="a5"/>
                <w:noProof/>
              </w:rPr>
              <w:t>ОПИС РОБОТИ</w:t>
            </w:r>
            <w:r w:rsidRPr="002F3459">
              <w:rPr>
                <w:noProof/>
                <w:webHidden/>
              </w:rPr>
              <w:tab/>
            </w:r>
            <w:r w:rsidRPr="002F3459">
              <w:rPr>
                <w:noProof/>
                <w:webHidden/>
              </w:rPr>
              <w:fldChar w:fldCharType="begin"/>
            </w:r>
            <w:r w:rsidRPr="002F3459">
              <w:rPr>
                <w:noProof/>
                <w:webHidden/>
              </w:rPr>
              <w:instrText xml:space="preserve"> PAGEREF _Toc465146315 \h </w:instrText>
            </w:r>
            <w:r w:rsidRPr="002F3459">
              <w:rPr>
                <w:noProof/>
                <w:webHidden/>
              </w:rPr>
            </w:r>
            <w:r w:rsidRPr="002F3459">
              <w:rPr>
                <w:noProof/>
                <w:webHidden/>
              </w:rPr>
              <w:fldChar w:fldCharType="separate"/>
            </w:r>
            <w:r w:rsidRPr="002F3459">
              <w:rPr>
                <w:noProof/>
                <w:webHidden/>
              </w:rPr>
              <w:t>4</w:t>
            </w:r>
            <w:r w:rsidRPr="002F3459">
              <w:rPr>
                <w:noProof/>
                <w:webHidden/>
              </w:rPr>
              <w:fldChar w:fldCharType="end"/>
            </w:r>
          </w:hyperlink>
        </w:p>
        <w:p w:rsidR="002F3459" w:rsidRPr="002F3459" w:rsidRDefault="002F3459">
          <w:pPr>
            <w:pStyle w:val="11"/>
            <w:rPr>
              <w:rFonts w:asciiTheme="minorHAnsi" w:eastAsiaTheme="minorEastAsia" w:hAnsiTheme="minorHAnsi" w:cstheme="minorBidi"/>
              <w:noProof/>
              <w:lang w:eastAsia="uk-UA"/>
            </w:rPr>
          </w:pPr>
          <w:hyperlink w:anchor="_Toc465146316" w:history="1">
            <w:r w:rsidRPr="002F3459">
              <w:rPr>
                <w:rStyle w:val="a5"/>
                <w:noProof/>
              </w:rPr>
              <w:t>ВИСНОВКИ</w:t>
            </w:r>
            <w:r w:rsidRPr="002F3459">
              <w:rPr>
                <w:noProof/>
                <w:webHidden/>
              </w:rPr>
              <w:tab/>
            </w:r>
            <w:r w:rsidRPr="002F3459">
              <w:rPr>
                <w:noProof/>
                <w:webHidden/>
              </w:rPr>
              <w:fldChar w:fldCharType="begin"/>
            </w:r>
            <w:r w:rsidRPr="002F3459">
              <w:rPr>
                <w:noProof/>
                <w:webHidden/>
              </w:rPr>
              <w:instrText xml:space="preserve"> PAGEREF _Toc465146316 \h </w:instrText>
            </w:r>
            <w:r w:rsidRPr="002F3459">
              <w:rPr>
                <w:noProof/>
                <w:webHidden/>
              </w:rPr>
            </w:r>
            <w:r w:rsidRPr="002F3459">
              <w:rPr>
                <w:noProof/>
                <w:webHidden/>
              </w:rPr>
              <w:fldChar w:fldCharType="separate"/>
            </w:r>
            <w:r w:rsidRPr="002F3459">
              <w:rPr>
                <w:noProof/>
                <w:webHidden/>
              </w:rPr>
              <w:t>7</w:t>
            </w:r>
            <w:r w:rsidRPr="002F3459">
              <w:rPr>
                <w:noProof/>
                <w:webHidden/>
              </w:rPr>
              <w:fldChar w:fldCharType="end"/>
            </w:r>
          </w:hyperlink>
        </w:p>
        <w:p w:rsidR="008068F9" w:rsidRDefault="008068F9">
          <w:r w:rsidRPr="002F3459">
            <w:rPr>
              <w:bCs/>
            </w:rPr>
            <w:fldChar w:fldCharType="end"/>
          </w:r>
        </w:p>
      </w:sdtContent>
    </w:sdt>
    <w:p w:rsidR="009C42D3" w:rsidRDefault="009C42D3" w:rsidP="002F3459">
      <w:pPr>
        <w:pStyle w:val="1"/>
      </w:pPr>
      <w:r>
        <w:br w:type="page"/>
      </w:r>
      <w:bookmarkStart w:id="1" w:name="_Toc462906963"/>
      <w:bookmarkStart w:id="2" w:name="_Toc463444785"/>
      <w:bookmarkStart w:id="3" w:name="_Toc465146314"/>
      <w:r w:rsidR="00910CEB" w:rsidRPr="00910CEB">
        <w:lastRenderedPageBreak/>
        <w:t>МЕТА РОБОТИ</w:t>
      </w:r>
      <w:bookmarkEnd w:id="1"/>
      <w:bookmarkEnd w:id="2"/>
      <w:bookmarkEnd w:id="3"/>
    </w:p>
    <w:p w:rsidR="00B1504A" w:rsidRDefault="00B1504A" w:rsidP="00B1504A"/>
    <w:p w:rsidR="00B1504A" w:rsidRPr="00B1504A" w:rsidRDefault="00B1504A" w:rsidP="00B1504A"/>
    <w:p w:rsidR="00B1504A" w:rsidRPr="00B1504A" w:rsidRDefault="00B1504A" w:rsidP="00B1504A">
      <w:r w:rsidRPr="00B1504A">
        <w:rPr>
          <w:color w:val="000000"/>
          <w:shd w:val="clear" w:color="auto" w:fill="FFFFFF"/>
        </w:rPr>
        <w:t xml:space="preserve">Створити </w:t>
      </w:r>
      <w:proofErr w:type="spellStart"/>
      <w:r w:rsidRPr="00B1504A">
        <w:rPr>
          <w:color w:val="000000"/>
          <w:shd w:val="clear" w:color="auto" w:fill="FFFFFF"/>
        </w:rPr>
        <w:t>Scrum</w:t>
      </w:r>
      <w:proofErr w:type="spellEnd"/>
      <w:r w:rsidRPr="00B1504A">
        <w:rPr>
          <w:color w:val="000000"/>
          <w:shd w:val="clear" w:color="auto" w:fill="FFFFFF"/>
        </w:rPr>
        <w:t xml:space="preserve"> згідно</w:t>
      </w:r>
      <w:r w:rsidR="00734469">
        <w:rPr>
          <w:color w:val="000000"/>
          <w:shd w:val="clear" w:color="auto" w:fill="FFFFFF"/>
        </w:rPr>
        <w:t xml:space="preserve"> обраної</w:t>
      </w:r>
      <w:r w:rsidRPr="00B1504A">
        <w:rPr>
          <w:color w:val="000000"/>
          <w:shd w:val="clear" w:color="auto" w:fill="FFFFFF"/>
        </w:rPr>
        <w:t xml:space="preserve"> теми. </w:t>
      </w:r>
      <w:proofErr w:type="spellStart"/>
      <w:r w:rsidRPr="00B1504A">
        <w:rPr>
          <w:color w:val="000000"/>
          <w:shd w:val="clear" w:color="auto" w:fill="FFFFFF"/>
        </w:rPr>
        <w:t>User</w:t>
      </w:r>
      <w:proofErr w:type="spellEnd"/>
      <w:r w:rsidRPr="00B1504A">
        <w:rPr>
          <w:color w:val="000000"/>
          <w:shd w:val="clear" w:color="auto" w:fill="FFFFFF"/>
        </w:rPr>
        <w:t xml:space="preserve"> </w:t>
      </w:r>
      <w:proofErr w:type="spellStart"/>
      <w:r w:rsidRPr="00B1504A">
        <w:rPr>
          <w:color w:val="000000"/>
          <w:shd w:val="clear" w:color="auto" w:fill="FFFFFF"/>
        </w:rPr>
        <w:t>Storys</w:t>
      </w:r>
      <w:proofErr w:type="spellEnd"/>
      <w:r w:rsidRPr="00B1504A">
        <w:rPr>
          <w:color w:val="000000"/>
          <w:shd w:val="clear" w:color="auto" w:fill="FFFFFF"/>
        </w:rPr>
        <w:t xml:space="preserve"> – всі процеси з ієрархії процесів. </w:t>
      </w:r>
      <w:proofErr w:type="spellStart"/>
      <w:r w:rsidRPr="00B1504A">
        <w:rPr>
          <w:color w:val="000000"/>
          <w:shd w:val="clear" w:color="auto" w:fill="FFFFFF"/>
        </w:rPr>
        <w:t>Tasks</w:t>
      </w:r>
      <w:proofErr w:type="spellEnd"/>
      <w:r w:rsidRPr="00B1504A">
        <w:rPr>
          <w:color w:val="000000"/>
          <w:shd w:val="clear" w:color="auto" w:fill="FFFFFF"/>
        </w:rPr>
        <w:t xml:space="preserve"> до кожної </w:t>
      </w:r>
      <w:proofErr w:type="spellStart"/>
      <w:r w:rsidRPr="00B1504A">
        <w:rPr>
          <w:color w:val="000000"/>
          <w:shd w:val="clear" w:color="auto" w:fill="FFFFFF"/>
        </w:rPr>
        <w:t>User</w:t>
      </w:r>
      <w:proofErr w:type="spellEnd"/>
      <w:r w:rsidRPr="00B1504A">
        <w:rPr>
          <w:color w:val="000000"/>
          <w:shd w:val="clear" w:color="auto" w:fill="FFFFFF"/>
        </w:rPr>
        <w:t xml:space="preserve"> </w:t>
      </w:r>
      <w:proofErr w:type="spellStart"/>
      <w:r w:rsidRPr="00B1504A">
        <w:rPr>
          <w:color w:val="000000"/>
          <w:shd w:val="clear" w:color="auto" w:fill="FFFFFF"/>
        </w:rPr>
        <w:t>Story</w:t>
      </w:r>
      <w:proofErr w:type="spellEnd"/>
      <w:r w:rsidRPr="00B1504A">
        <w:rPr>
          <w:color w:val="000000"/>
          <w:shd w:val="clear" w:color="auto" w:fill="FFFFFF"/>
        </w:rPr>
        <w:t xml:space="preserve">  формується, як опис задач,що необхідно зробити (запрог</w:t>
      </w:r>
      <w:r w:rsidR="00734469">
        <w:rPr>
          <w:color w:val="000000"/>
          <w:shd w:val="clear" w:color="auto" w:fill="FFFFFF"/>
        </w:rPr>
        <w:t xml:space="preserve">рамувати), щоб реалізувати </w:t>
      </w:r>
      <w:proofErr w:type="spellStart"/>
      <w:r w:rsidR="00734469">
        <w:rPr>
          <w:color w:val="000000"/>
          <w:shd w:val="clear" w:color="auto" w:fill="FFFFFF"/>
        </w:rPr>
        <w:t>User</w:t>
      </w:r>
      <w:proofErr w:type="spellEnd"/>
      <w:r w:rsidR="00734469">
        <w:rPr>
          <w:color w:val="000000"/>
          <w:shd w:val="clear" w:color="auto" w:fill="FFFFFF"/>
        </w:rPr>
        <w:t xml:space="preserve"> </w:t>
      </w:r>
      <w:r w:rsidR="00734469">
        <w:rPr>
          <w:color w:val="000000"/>
          <w:shd w:val="clear" w:color="auto" w:fill="FFFFFF"/>
          <w:lang w:val="en-US"/>
        </w:rPr>
        <w:t>Story</w:t>
      </w:r>
      <w:r w:rsidR="00734469">
        <w:rPr>
          <w:color w:val="000000"/>
          <w:shd w:val="clear" w:color="auto" w:fill="FFFFFF"/>
        </w:rPr>
        <w:t>.</w:t>
      </w:r>
    </w:p>
    <w:p w:rsidR="009C42D3" w:rsidRPr="00B1504A" w:rsidRDefault="009C42D3" w:rsidP="002C0766">
      <w:pPr>
        <w:ind w:firstLine="0"/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  <w:bookmarkStart w:id="4" w:name="_Toc462906964"/>
      <w:bookmarkStart w:id="5" w:name="_Toc463444786"/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F31E61" w:rsidRPr="00734469" w:rsidRDefault="00F31E61" w:rsidP="00734469">
      <w:pPr>
        <w:spacing w:line="240" w:lineRule="auto"/>
        <w:ind w:firstLine="0"/>
        <w:jc w:val="left"/>
        <w:rPr>
          <w:rFonts w:eastAsia="Times New Roman"/>
          <w:bCs/>
        </w:rPr>
      </w:pPr>
      <w:bookmarkStart w:id="6" w:name="_Toc462269915"/>
      <w:bookmarkStart w:id="7" w:name="_Toc462906965"/>
      <w:bookmarkStart w:id="8" w:name="_Toc463444787"/>
      <w:bookmarkEnd w:id="4"/>
      <w:bookmarkEnd w:id="5"/>
      <w:r>
        <w:br w:type="page"/>
      </w:r>
    </w:p>
    <w:p w:rsidR="00BB1DDE" w:rsidRDefault="00910CEB" w:rsidP="002F3459">
      <w:pPr>
        <w:pStyle w:val="1"/>
        <w:rPr>
          <w:rStyle w:val="10"/>
        </w:rPr>
      </w:pPr>
      <w:bookmarkStart w:id="9" w:name="_Toc465146315"/>
      <w:r w:rsidRPr="00956F91">
        <w:rPr>
          <w:rStyle w:val="10"/>
        </w:rPr>
        <w:lastRenderedPageBreak/>
        <w:t xml:space="preserve">ОПИС </w:t>
      </w:r>
      <w:bookmarkEnd w:id="6"/>
      <w:r w:rsidRPr="00956F91">
        <w:rPr>
          <w:rStyle w:val="10"/>
        </w:rPr>
        <w:t>РОБОТИ</w:t>
      </w:r>
      <w:bookmarkEnd w:id="7"/>
      <w:bookmarkEnd w:id="8"/>
      <w:bookmarkEnd w:id="9"/>
    </w:p>
    <w:p w:rsidR="00C057B3" w:rsidRDefault="00C057B3" w:rsidP="00C057B3"/>
    <w:p w:rsidR="00C057B3" w:rsidRPr="00C057B3" w:rsidRDefault="00C057B3" w:rsidP="00C057B3"/>
    <w:p w:rsidR="00F31E61" w:rsidRDefault="00734469" w:rsidP="00BE40CE">
      <w:pPr>
        <w:ind w:left="-1134"/>
        <w:jc w:val="center"/>
      </w:pPr>
      <w:r>
        <w:rPr>
          <w:noProof/>
          <w:lang w:eastAsia="uk-UA"/>
        </w:rPr>
        <w:drawing>
          <wp:inline distT="0" distB="0" distL="0" distR="0">
            <wp:extent cx="6480175" cy="3548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4A" w:rsidRDefault="00B1504A" w:rsidP="007E7275">
      <w:pPr>
        <w:ind w:firstLine="708"/>
        <w:jc w:val="center"/>
        <w:rPr>
          <w:lang w:val="ru-RU"/>
        </w:rPr>
      </w:pPr>
    </w:p>
    <w:p w:rsidR="007E7275" w:rsidRPr="00734469" w:rsidRDefault="007E7275" w:rsidP="007E7275">
      <w:pPr>
        <w:ind w:firstLine="708"/>
        <w:jc w:val="center"/>
        <w:rPr>
          <w:bCs/>
          <w:lang w:val="en-US"/>
        </w:rPr>
      </w:pPr>
      <w:r>
        <w:rPr>
          <w:bCs/>
        </w:rPr>
        <w:t>Рисунок</w:t>
      </w:r>
      <w:r w:rsidR="00891D36" w:rsidRPr="003C2E46">
        <w:rPr>
          <w:bCs/>
          <w:lang w:val="ru-RU"/>
        </w:rPr>
        <w:t xml:space="preserve"> </w:t>
      </w:r>
      <w:r w:rsidR="00734469">
        <w:rPr>
          <w:bCs/>
          <w:lang w:val="en-US"/>
        </w:rPr>
        <w:t>2</w:t>
      </w:r>
      <w:r w:rsidR="00891D36" w:rsidRPr="00891D36">
        <w:rPr>
          <w:bCs/>
          <w:lang w:val="ru-RU"/>
        </w:rPr>
        <w:t>.</w:t>
      </w:r>
      <w:r>
        <w:rPr>
          <w:bCs/>
        </w:rPr>
        <w:t xml:space="preserve"> 1 – </w:t>
      </w:r>
      <w:r w:rsidR="00734469">
        <w:rPr>
          <w:bCs/>
        </w:rPr>
        <w:t xml:space="preserve">Проект </w:t>
      </w:r>
      <w:r w:rsidR="00734469">
        <w:rPr>
          <w:bCs/>
          <w:lang w:val="en-US"/>
        </w:rPr>
        <w:t>“</w:t>
      </w:r>
      <w:r w:rsidR="00734469">
        <w:rPr>
          <w:bCs/>
        </w:rPr>
        <w:t xml:space="preserve">Організація конкурсу </w:t>
      </w:r>
      <w:r w:rsidR="00734469">
        <w:rPr>
          <w:bCs/>
          <w:lang w:val="en-US"/>
        </w:rPr>
        <w:t>“</w:t>
      </w:r>
      <w:r w:rsidR="00734469">
        <w:rPr>
          <w:bCs/>
        </w:rPr>
        <w:t>Містер</w:t>
      </w:r>
      <w:r w:rsidR="00734469">
        <w:rPr>
          <w:bCs/>
          <w:lang w:val="en-US"/>
        </w:rPr>
        <w:t xml:space="preserve"> </w:t>
      </w:r>
      <w:r w:rsidR="00734469">
        <w:rPr>
          <w:bCs/>
        </w:rPr>
        <w:t>КПІ 2017</w:t>
      </w:r>
      <w:r w:rsidR="00734469">
        <w:rPr>
          <w:bCs/>
          <w:lang w:val="en-US"/>
        </w:rPr>
        <w:t>”</w:t>
      </w:r>
    </w:p>
    <w:p w:rsidR="00734469" w:rsidRPr="00734469" w:rsidRDefault="00734469" w:rsidP="007E7275">
      <w:pPr>
        <w:ind w:firstLine="708"/>
        <w:jc w:val="center"/>
        <w:rPr>
          <w:bCs/>
          <w:lang w:val="en-US"/>
        </w:rPr>
      </w:pPr>
    </w:p>
    <w:p w:rsidR="00734469" w:rsidRDefault="00734469" w:rsidP="00C057B3">
      <w:pPr>
        <w:ind w:left="-1134" w:firstLine="708"/>
        <w:jc w:val="center"/>
        <w:rPr>
          <w:bCs/>
          <w:noProof/>
          <w:lang w:val="en-US" w:eastAsia="uk-UA"/>
        </w:rPr>
      </w:pPr>
      <w:r>
        <w:rPr>
          <w:bCs/>
          <w:noProof/>
          <w:lang w:eastAsia="uk-UA"/>
        </w:rPr>
        <w:lastRenderedPageBreak/>
        <w:drawing>
          <wp:inline distT="0" distB="0" distL="0" distR="0">
            <wp:extent cx="6305909" cy="357974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990" cy="35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69" w:rsidRDefault="00734469" w:rsidP="00C057B3">
      <w:pPr>
        <w:ind w:left="-1134" w:firstLine="708"/>
        <w:jc w:val="center"/>
        <w:rPr>
          <w:bCs/>
          <w:lang w:val="en-US"/>
        </w:rPr>
      </w:pPr>
      <w:r>
        <w:rPr>
          <w:bCs/>
          <w:noProof/>
          <w:lang w:eastAsia="uk-UA"/>
        </w:rPr>
        <w:drawing>
          <wp:inline distT="0" distB="0" distL="0" distR="0">
            <wp:extent cx="6487977" cy="3131388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976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CE" w:rsidRPr="00C057B3" w:rsidRDefault="00734469" w:rsidP="00C057B3">
      <w:pPr>
        <w:ind w:left="-1134" w:firstLine="708"/>
        <w:jc w:val="center"/>
        <w:rPr>
          <w:bCs/>
        </w:rPr>
      </w:pPr>
      <w:r>
        <w:rPr>
          <w:bCs/>
        </w:rPr>
        <w:t>Рисунок</w:t>
      </w:r>
      <w:r w:rsidR="002F3459">
        <w:rPr>
          <w:bCs/>
        </w:rPr>
        <w:t xml:space="preserve"> 2.2 – </w:t>
      </w:r>
      <w:proofErr w:type="spellStart"/>
      <w:r w:rsidR="002F3459">
        <w:rPr>
          <w:bCs/>
        </w:rPr>
        <w:t>Скріншот</w:t>
      </w:r>
      <w:proofErr w:type="spellEnd"/>
      <w:r w:rsidR="002F3459">
        <w:rPr>
          <w:bCs/>
        </w:rPr>
        <w:t xml:space="preserve"> </w:t>
      </w:r>
      <w:proofErr w:type="spellStart"/>
      <w:r w:rsidR="002F3459">
        <w:rPr>
          <w:bCs/>
        </w:rPr>
        <w:t>спринта</w:t>
      </w:r>
      <w:proofErr w:type="spellEnd"/>
      <w:r w:rsidR="002F3459">
        <w:rPr>
          <w:bCs/>
        </w:rPr>
        <w:t xml:space="preserve"> </w:t>
      </w:r>
      <w:r w:rsidR="002F3459">
        <w:rPr>
          <w:bCs/>
          <w:lang w:val="en-US"/>
        </w:rPr>
        <w:t>“</w:t>
      </w:r>
      <w:r w:rsidR="002F3459">
        <w:rPr>
          <w:bCs/>
        </w:rPr>
        <w:t>Перший етап</w:t>
      </w:r>
      <w:r w:rsidR="002F3459">
        <w:rPr>
          <w:bCs/>
          <w:lang w:val="en-US"/>
        </w:rPr>
        <w:t>”</w:t>
      </w:r>
      <w:r w:rsidR="00BE40CE">
        <w:rPr>
          <w:bCs/>
          <w:lang w:val="en-US"/>
        </w:rPr>
        <w:br w:type="page"/>
      </w:r>
    </w:p>
    <w:p w:rsidR="00BE40CE" w:rsidRDefault="002F3459" w:rsidP="00BE40CE">
      <w:pPr>
        <w:ind w:left="-680" w:firstLine="0"/>
        <w:jc w:val="center"/>
        <w:rPr>
          <w:bCs/>
        </w:rPr>
      </w:pPr>
      <w:r>
        <w:rPr>
          <w:bCs/>
          <w:noProof/>
          <w:lang w:eastAsia="uk-UA"/>
        </w:rPr>
        <w:lastRenderedPageBreak/>
        <w:drawing>
          <wp:inline distT="0" distB="0" distL="0" distR="0">
            <wp:extent cx="6480175" cy="31216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0CE">
        <w:rPr>
          <w:bCs/>
          <w:lang w:val="en-US"/>
        </w:rPr>
        <w:t xml:space="preserve">    </w:t>
      </w:r>
      <w:r w:rsidRPr="002F3459">
        <w:rPr>
          <w:bCs/>
        </w:rPr>
        <w:t xml:space="preserve"> </w:t>
      </w:r>
      <w:r>
        <w:rPr>
          <w:bCs/>
        </w:rPr>
        <w:t>Рисунок</w:t>
      </w:r>
      <w:r>
        <w:rPr>
          <w:bCs/>
        </w:rPr>
        <w:t xml:space="preserve"> 2.3</w:t>
      </w:r>
      <w:r>
        <w:rPr>
          <w:bCs/>
        </w:rPr>
        <w:t xml:space="preserve"> – </w:t>
      </w:r>
      <w:proofErr w:type="spellStart"/>
      <w:r>
        <w:rPr>
          <w:bCs/>
        </w:rPr>
        <w:t>Скріншот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спринта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“</w:t>
      </w:r>
      <w:r>
        <w:rPr>
          <w:bCs/>
        </w:rPr>
        <w:t>Другий</w:t>
      </w:r>
      <w:r>
        <w:rPr>
          <w:bCs/>
        </w:rPr>
        <w:t xml:space="preserve"> етап</w:t>
      </w:r>
      <w:r>
        <w:rPr>
          <w:bCs/>
          <w:lang w:val="en-US"/>
        </w:rPr>
        <w:t>”</w:t>
      </w:r>
    </w:p>
    <w:p w:rsidR="002F3459" w:rsidRPr="002F3459" w:rsidRDefault="002F3459" w:rsidP="00BE40CE">
      <w:pPr>
        <w:ind w:left="-680" w:firstLine="0"/>
        <w:jc w:val="center"/>
        <w:rPr>
          <w:bCs/>
        </w:rPr>
      </w:pPr>
    </w:p>
    <w:p w:rsidR="00C057B3" w:rsidRDefault="002F3459" w:rsidP="002F3459">
      <w:pPr>
        <w:ind w:left="-680" w:firstLine="0"/>
        <w:jc w:val="center"/>
        <w:rPr>
          <w:bCs/>
        </w:rPr>
      </w:pPr>
      <w:r>
        <w:rPr>
          <w:bCs/>
          <w:noProof/>
          <w:lang w:eastAsia="uk-UA"/>
        </w:rPr>
        <w:drawing>
          <wp:inline distT="0" distB="0" distL="0" distR="0" wp14:anchorId="25D7CCDD" wp14:editId="62DAFB2C">
            <wp:extent cx="6480175" cy="3105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0CE">
        <w:rPr>
          <w:bCs/>
        </w:rPr>
        <w:t xml:space="preserve"> </w:t>
      </w:r>
      <w:r>
        <w:rPr>
          <w:bCs/>
        </w:rPr>
        <w:t>Рисунок</w:t>
      </w:r>
      <w:r>
        <w:rPr>
          <w:bCs/>
        </w:rPr>
        <w:t xml:space="preserve"> 2.4</w:t>
      </w:r>
      <w:r>
        <w:rPr>
          <w:bCs/>
        </w:rPr>
        <w:t xml:space="preserve"> – </w:t>
      </w:r>
      <w:proofErr w:type="spellStart"/>
      <w:r>
        <w:rPr>
          <w:bCs/>
        </w:rPr>
        <w:t>Скріншот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спринта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“</w:t>
      </w:r>
      <w:r>
        <w:rPr>
          <w:bCs/>
        </w:rPr>
        <w:t>Третій</w:t>
      </w:r>
      <w:r>
        <w:rPr>
          <w:bCs/>
        </w:rPr>
        <w:t xml:space="preserve"> етап</w:t>
      </w:r>
    </w:p>
    <w:p w:rsidR="00BE40CE" w:rsidRDefault="00BE40CE" w:rsidP="007E7275">
      <w:pPr>
        <w:ind w:firstLine="708"/>
        <w:jc w:val="center"/>
        <w:rPr>
          <w:bCs/>
        </w:rPr>
      </w:pPr>
    </w:p>
    <w:p w:rsidR="00BE40CE" w:rsidRDefault="00BE40CE" w:rsidP="007E7275">
      <w:pPr>
        <w:ind w:firstLine="708"/>
        <w:jc w:val="center"/>
        <w:rPr>
          <w:bCs/>
        </w:rPr>
      </w:pPr>
    </w:p>
    <w:p w:rsidR="00891D36" w:rsidRDefault="00891D36" w:rsidP="002F3459">
      <w:pPr>
        <w:ind w:firstLine="0"/>
        <w:rPr>
          <w:bCs/>
          <w:lang w:val="ru-RU"/>
        </w:rPr>
      </w:pPr>
      <w:bookmarkStart w:id="10" w:name="_Toc464073730"/>
    </w:p>
    <w:p w:rsidR="00891D36" w:rsidRPr="00891D36" w:rsidRDefault="00891D36" w:rsidP="00891D36">
      <w:pPr>
        <w:ind w:firstLine="708"/>
        <w:rPr>
          <w:bCs/>
        </w:rPr>
      </w:pPr>
    </w:p>
    <w:p w:rsidR="007E7275" w:rsidRPr="00891D36" w:rsidRDefault="007E7275" w:rsidP="002F3459">
      <w:pPr>
        <w:pStyle w:val="1"/>
        <w:numPr>
          <w:ilvl w:val="0"/>
          <w:numId w:val="0"/>
        </w:numPr>
        <w:rPr>
          <w:b/>
        </w:rPr>
      </w:pPr>
      <w:bookmarkStart w:id="11" w:name="_Toc465146316"/>
      <w:r w:rsidRPr="00891D36">
        <w:lastRenderedPageBreak/>
        <w:t>ВИСНОВКИ</w:t>
      </w:r>
      <w:bookmarkEnd w:id="10"/>
      <w:bookmarkEnd w:id="11"/>
    </w:p>
    <w:p w:rsidR="007E7275" w:rsidRPr="0029327C" w:rsidRDefault="007E7275" w:rsidP="007E7275"/>
    <w:p w:rsidR="007E7275" w:rsidRDefault="007E7275" w:rsidP="007E7275">
      <w:pPr>
        <w:ind w:firstLine="851"/>
      </w:pPr>
      <w:r w:rsidRPr="009131D7">
        <w:t>Під час</w:t>
      </w:r>
      <w:r w:rsidR="002F3459">
        <w:t xml:space="preserve"> даної робити був розроблений </w:t>
      </w:r>
      <w:r w:rsidR="002F3459">
        <w:rPr>
          <w:lang w:val="en-US"/>
        </w:rPr>
        <w:t xml:space="preserve">scrum </w:t>
      </w:r>
      <w:r w:rsidR="002F3459">
        <w:t>для одного із процесів обраної теми.</w:t>
      </w:r>
    </w:p>
    <w:p w:rsidR="007E7275" w:rsidRPr="006E057B" w:rsidRDefault="007E7275" w:rsidP="007E7275">
      <w:pPr>
        <w:ind w:firstLine="708"/>
        <w:rPr>
          <w:bCs/>
        </w:rPr>
      </w:pPr>
    </w:p>
    <w:p w:rsidR="00891D36" w:rsidRPr="002F3459" w:rsidRDefault="00891D36" w:rsidP="002F3459">
      <w:pPr>
        <w:pStyle w:val="1"/>
        <w:numPr>
          <w:ilvl w:val="0"/>
          <w:numId w:val="0"/>
        </w:numPr>
        <w:jc w:val="both"/>
      </w:pPr>
    </w:p>
    <w:sectPr w:rsidR="00891D36" w:rsidRPr="002F3459" w:rsidSect="002F3459">
      <w:headerReference w:type="default" r:id="rId14"/>
      <w:pgSz w:w="11906" w:h="16838"/>
      <w:pgMar w:top="1134" w:right="567" w:bottom="1134" w:left="1134" w:header="113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7C9" w:rsidRDefault="008637C9" w:rsidP="00184F49">
      <w:pPr>
        <w:spacing w:line="240" w:lineRule="auto"/>
      </w:pPr>
      <w:r>
        <w:separator/>
      </w:r>
    </w:p>
  </w:endnote>
  <w:endnote w:type="continuationSeparator" w:id="0">
    <w:p w:rsidR="008637C9" w:rsidRDefault="008637C9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7C9" w:rsidRDefault="008637C9" w:rsidP="00184F49">
      <w:pPr>
        <w:spacing w:line="240" w:lineRule="auto"/>
      </w:pPr>
      <w:r>
        <w:separator/>
      </w:r>
    </w:p>
  </w:footnote>
  <w:footnote w:type="continuationSeparator" w:id="0">
    <w:p w:rsidR="008637C9" w:rsidRDefault="008637C9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019072"/>
      <w:docPartObj>
        <w:docPartGallery w:val="Page Numbers (Top of Page)"/>
        <w:docPartUnique/>
      </w:docPartObj>
    </w:sdtPr>
    <w:sdtContent>
      <w:p w:rsidR="002F3459" w:rsidRDefault="002F34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0D3" w:rsidRPr="001920D3">
          <w:rPr>
            <w:noProof/>
            <w:lang w:val="ru-RU"/>
          </w:rPr>
          <w:t>7</w:t>
        </w:r>
        <w:r>
          <w:fldChar w:fldCharType="end"/>
        </w:r>
      </w:p>
    </w:sdtContent>
  </w:sdt>
  <w:p w:rsidR="00CE05FD" w:rsidRPr="00A86DE2" w:rsidRDefault="00CE05FD" w:rsidP="00CE05FD">
    <w:pPr>
      <w:pStyle w:val="ad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ABC7EB8"/>
    <w:multiLevelType w:val="hybridMultilevel"/>
    <w:tmpl w:val="3B0E1038"/>
    <w:lvl w:ilvl="0" w:tplc="3704EA0C">
      <w:numFmt w:val="bullet"/>
      <w:lvlText w:val="-"/>
      <w:lvlJc w:val="left"/>
      <w:pPr>
        <w:ind w:left="250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>
    <w:nsid w:val="0D325E4E"/>
    <w:multiLevelType w:val="hybridMultilevel"/>
    <w:tmpl w:val="A7423676"/>
    <w:lvl w:ilvl="0" w:tplc="829ABA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37225"/>
    <w:multiLevelType w:val="hybridMultilevel"/>
    <w:tmpl w:val="4498DCE8"/>
    <w:lvl w:ilvl="0" w:tplc="3704EA0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64BE38E6">
      <w:numFmt w:val="bullet"/>
      <w:lvlText w:val="•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6801655"/>
    <w:multiLevelType w:val="multilevel"/>
    <w:tmpl w:val="C55279D6"/>
    <w:numStyleLink w:val="Appendices"/>
  </w:abstractNum>
  <w:abstractNum w:abstractNumId="10">
    <w:nsid w:val="375C7D95"/>
    <w:multiLevelType w:val="hybridMultilevel"/>
    <w:tmpl w:val="42426924"/>
    <w:lvl w:ilvl="0" w:tplc="3704EA0C">
      <w:numFmt w:val="bullet"/>
      <w:lvlText w:val="-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3FC9344F"/>
    <w:multiLevelType w:val="hybridMultilevel"/>
    <w:tmpl w:val="DD546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07A464C"/>
    <w:multiLevelType w:val="multilevel"/>
    <w:tmpl w:val="C55279D6"/>
    <w:numStyleLink w:val="Appendices"/>
  </w:abstractNum>
  <w:abstractNum w:abstractNumId="15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6">
    <w:nsid w:val="498B277E"/>
    <w:multiLevelType w:val="multilevel"/>
    <w:tmpl w:val="B65ECFB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E8D38AD"/>
    <w:multiLevelType w:val="multilevel"/>
    <w:tmpl w:val="B62E9736"/>
    <w:lvl w:ilvl="0">
      <w:start w:val="1"/>
      <w:numFmt w:val="decimal"/>
      <w:pStyle w:val="ReferenceList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>
    <w:nsid w:val="4FC167FD"/>
    <w:multiLevelType w:val="hybridMultilevel"/>
    <w:tmpl w:val="48868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55A44AE3"/>
    <w:multiLevelType w:val="multilevel"/>
    <w:tmpl w:val="C55279D6"/>
    <w:numStyleLink w:val="Appendices"/>
  </w:abstractNum>
  <w:abstractNum w:abstractNumId="21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AF365DF"/>
    <w:multiLevelType w:val="hybridMultilevel"/>
    <w:tmpl w:val="DD0CAD8E"/>
    <w:lvl w:ilvl="0" w:tplc="3704EA0C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AF203D9"/>
    <w:multiLevelType w:val="hybridMultilevel"/>
    <w:tmpl w:val="A8AC6FF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5"/>
  </w:num>
  <w:num w:numId="4">
    <w:abstractNumId w:val="6"/>
  </w:num>
  <w:num w:numId="5">
    <w:abstractNumId w:val="26"/>
  </w:num>
  <w:num w:numId="6">
    <w:abstractNumId w:val="21"/>
  </w:num>
  <w:num w:numId="7">
    <w:abstractNumId w:val="16"/>
    <w:lvlOverride w:ilvl="0">
      <w:lvl w:ilvl="0">
        <w:start w:val="1"/>
        <w:numFmt w:val="decimal"/>
        <w:pStyle w:val="1"/>
        <w:lvlText w:val="%1"/>
        <w:lvlJc w:val="center"/>
        <w:pPr>
          <w:tabs>
            <w:tab w:val="num" w:pos="284"/>
          </w:tabs>
          <w:ind w:left="0" w:firstLine="0"/>
        </w:pPr>
        <w:rPr>
          <w:rFonts w:hint="default"/>
          <w:b w:val="0"/>
        </w:rPr>
      </w:lvl>
    </w:lvlOverride>
  </w:num>
  <w:num w:numId="8">
    <w:abstractNumId w:val="5"/>
  </w:num>
  <w:num w:numId="9">
    <w:abstractNumId w:val="4"/>
  </w:num>
  <w:num w:numId="10">
    <w:abstractNumId w:val="17"/>
  </w:num>
  <w:num w:numId="11">
    <w:abstractNumId w:val="11"/>
  </w:num>
  <w:num w:numId="12">
    <w:abstractNumId w:val="24"/>
  </w:num>
  <w:num w:numId="13">
    <w:abstractNumId w:val="24"/>
    <w:lvlOverride w:ilvl="0">
      <w:startOverride w:val="1"/>
    </w:lvlOverride>
  </w:num>
  <w:num w:numId="14">
    <w:abstractNumId w:val="24"/>
    <w:lvlOverride w:ilvl="0">
      <w:startOverride w:val="1"/>
    </w:lvlOverride>
  </w:num>
  <w:num w:numId="15">
    <w:abstractNumId w:val="24"/>
    <w:lvlOverride w:ilvl="0">
      <w:startOverride w:val="1"/>
    </w:lvlOverride>
  </w:num>
  <w:num w:numId="16">
    <w:abstractNumId w:val="24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0"/>
  </w:num>
  <w:num w:numId="19">
    <w:abstractNumId w:val="19"/>
  </w:num>
  <w:num w:numId="20">
    <w:abstractNumId w:val="8"/>
  </w:num>
  <w:num w:numId="21">
    <w:abstractNumId w:val="24"/>
    <w:lvlOverride w:ilvl="0">
      <w:startOverride w:val="1"/>
    </w:lvlOverride>
  </w:num>
  <w:num w:numId="22">
    <w:abstractNumId w:val="3"/>
  </w:num>
  <w:num w:numId="23">
    <w:abstractNumId w:val="20"/>
  </w:num>
  <w:num w:numId="24">
    <w:abstractNumId w:val="9"/>
  </w:num>
  <w:num w:numId="25">
    <w:abstractNumId w:val="14"/>
  </w:num>
  <w:num w:numId="26">
    <w:abstractNumId w:val="24"/>
    <w:lvlOverride w:ilvl="0">
      <w:startOverride w:val="1"/>
    </w:lvlOverride>
  </w:num>
  <w:num w:numId="27">
    <w:abstractNumId w:val="7"/>
  </w:num>
  <w:num w:numId="28">
    <w:abstractNumId w:val="10"/>
  </w:num>
  <w:num w:numId="29">
    <w:abstractNumId w:val="1"/>
  </w:num>
  <w:num w:numId="30">
    <w:abstractNumId w:val="22"/>
  </w:num>
  <w:num w:numId="31">
    <w:abstractNumId w:val="2"/>
  </w:num>
  <w:num w:numId="32">
    <w:abstractNumId w:val="13"/>
  </w:num>
  <w:num w:numId="33">
    <w:abstractNumId w:val="18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A8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50CC2"/>
    <w:rsid w:val="00054A69"/>
    <w:rsid w:val="0005535D"/>
    <w:rsid w:val="00055C68"/>
    <w:rsid w:val="00056139"/>
    <w:rsid w:val="0005723E"/>
    <w:rsid w:val="00057A13"/>
    <w:rsid w:val="00064C2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0D3"/>
    <w:rsid w:val="00192DFA"/>
    <w:rsid w:val="001944DC"/>
    <w:rsid w:val="00194D7B"/>
    <w:rsid w:val="001A353D"/>
    <w:rsid w:val="001B0396"/>
    <w:rsid w:val="001C143D"/>
    <w:rsid w:val="001C1F39"/>
    <w:rsid w:val="001C5E12"/>
    <w:rsid w:val="001C6049"/>
    <w:rsid w:val="001D63B5"/>
    <w:rsid w:val="001E0660"/>
    <w:rsid w:val="001E2677"/>
    <w:rsid w:val="001E5393"/>
    <w:rsid w:val="001E7730"/>
    <w:rsid w:val="001F05FE"/>
    <w:rsid w:val="001F452F"/>
    <w:rsid w:val="002068ED"/>
    <w:rsid w:val="002105FD"/>
    <w:rsid w:val="002124F6"/>
    <w:rsid w:val="00212553"/>
    <w:rsid w:val="00212EED"/>
    <w:rsid w:val="00217540"/>
    <w:rsid w:val="0022078F"/>
    <w:rsid w:val="00236EBE"/>
    <w:rsid w:val="002411E6"/>
    <w:rsid w:val="00242A15"/>
    <w:rsid w:val="00242F32"/>
    <w:rsid w:val="00245BA8"/>
    <w:rsid w:val="0024605A"/>
    <w:rsid w:val="002510CD"/>
    <w:rsid w:val="00261A42"/>
    <w:rsid w:val="00262168"/>
    <w:rsid w:val="00262227"/>
    <w:rsid w:val="0026593E"/>
    <w:rsid w:val="00266588"/>
    <w:rsid w:val="002673A5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766"/>
    <w:rsid w:val="002C0BA6"/>
    <w:rsid w:val="002C25E1"/>
    <w:rsid w:val="002C5212"/>
    <w:rsid w:val="002D4614"/>
    <w:rsid w:val="002E132C"/>
    <w:rsid w:val="002E6ABE"/>
    <w:rsid w:val="002E7A4C"/>
    <w:rsid w:val="002F2E1E"/>
    <w:rsid w:val="002F3459"/>
    <w:rsid w:val="002F3749"/>
    <w:rsid w:val="002F40A8"/>
    <w:rsid w:val="00300506"/>
    <w:rsid w:val="00302BB7"/>
    <w:rsid w:val="00303658"/>
    <w:rsid w:val="00303A15"/>
    <w:rsid w:val="0030413D"/>
    <w:rsid w:val="003061BB"/>
    <w:rsid w:val="00311B9F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74FA8"/>
    <w:rsid w:val="003811FB"/>
    <w:rsid w:val="003832C2"/>
    <w:rsid w:val="003858BC"/>
    <w:rsid w:val="003905EA"/>
    <w:rsid w:val="003935A6"/>
    <w:rsid w:val="00393F1D"/>
    <w:rsid w:val="003A2206"/>
    <w:rsid w:val="003A2637"/>
    <w:rsid w:val="003A58CA"/>
    <w:rsid w:val="003B1071"/>
    <w:rsid w:val="003C2E46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3C5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2F58"/>
    <w:rsid w:val="00443647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B0000"/>
    <w:rsid w:val="004B622E"/>
    <w:rsid w:val="004C48B2"/>
    <w:rsid w:val="004C594A"/>
    <w:rsid w:val="004D6761"/>
    <w:rsid w:val="004E0312"/>
    <w:rsid w:val="004E08BF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57BE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2B9C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6754"/>
    <w:rsid w:val="006972D5"/>
    <w:rsid w:val="006A3D47"/>
    <w:rsid w:val="006A4576"/>
    <w:rsid w:val="006A7CBA"/>
    <w:rsid w:val="006B0567"/>
    <w:rsid w:val="006B1466"/>
    <w:rsid w:val="006B58A8"/>
    <w:rsid w:val="006C0665"/>
    <w:rsid w:val="006D38E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18"/>
    <w:rsid w:val="00711CE8"/>
    <w:rsid w:val="0072055B"/>
    <w:rsid w:val="00720F89"/>
    <w:rsid w:val="00724B32"/>
    <w:rsid w:val="00726CDB"/>
    <w:rsid w:val="00730C24"/>
    <w:rsid w:val="00732D43"/>
    <w:rsid w:val="00734469"/>
    <w:rsid w:val="007362FF"/>
    <w:rsid w:val="007427F4"/>
    <w:rsid w:val="007509E0"/>
    <w:rsid w:val="007514E8"/>
    <w:rsid w:val="00757F25"/>
    <w:rsid w:val="00761415"/>
    <w:rsid w:val="0076214D"/>
    <w:rsid w:val="00762FFA"/>
    <w:rsid w:val="00763D74"/>
    <w:rsid w:val="007640EB"/>
    <w:rsid w:val="00775007"/>
    <w:rsid w:val="00780740"/>
    <w:rsid w:val="007858F5"/>
    <w:rsid w:val="007940A9"/>
    <w:rsid w:val="007964AF"/>
    <w:rsid w:val="007A678C"/>
    <w:rsid w:val="007B0E14"/>
    <w:rsid w:val="007B4B1B"/>
    <w:rsid w:val="007B4ED9"/>
    <w:rsid w:val="007C04C9"/>
    <w:rsid w:val="007C088F"/>
    <w:rsid w:val="007E0A22"/>
    <w:rsid w:val="007E0A89"/>
    <w:rsid w:val="007E7275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068F9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637C9"/>
    <w:rsid w:val="008719A1"/>
    <w:rsid w:val="008867BE"/>
    <w:rsid w:val="00890FE2"/>
    <w:rsid w:val="00891D36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0CEB"/>
    <w:rsid w:val="00911112"/>
    <w:rsid w:val="00912253"/>
    <w:rsid w:val="0091298E"/>
    <w:rsid w:val="009161AF"/>
    <w:rsid w:val="009302E2"/>
    <w:rsid w:val="00933A2D"/>
    <w:rsid w:val="00941110"/>
    <w:rsid w:val="00945AFC"/>
    <w:rsid w:val="00953473"/>
    <w:rsid w:val="00953B15"/>
    <w:rsid w:val="00956F91"/>
    <w:rsid w:val="00963A1B"/>
    <w:rsid w:val="0096589E"/>
    <w:rsid w:val="009700B1"/>
    <w:rsid w:val="0097029B"/>
    <w:rsid w:val="009715B4"/>
    <w:rsid w:val="0097223D"/>
    <w:rsid w:val="0097251B"/>
    <w:rsid w:val="0098478B"/>
    <w:rsid w:val="00990E9A"/>
    <w:rsid w:val="00992AFA"/>
    <w:rsid w:val="009A0F9A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1504A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1DDE"/>
    <w:rsid w:val="00BC5701"/>
    <w:rsid w:val="00BC7EDA"/>
    <w:rsid w:val="00BD0809"/>
    <w:rsid w:val="00BD20BA"/>
    <w:rsid w:val="00BD25FC"/>
    <w:rsid w:val="00BD6236"/>
    <w:rsid w:val="00BE40CE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57B3"/>
    <w:rsid w:val="00C24F23"/>
    <w:rsid w:val="00C2511A"/>
    <w:rsid w:val="00C26A5F"/>
    <w:rsid w:val="00C27589"/>
    <w:rsid w:val="00C33992"/>
    <w:rsid w:val="00C33CA2"/>
    <w:rsid w:val="00C415D2"/>
    <w:rsid w:val="00C417F6"/>
    <w:rsid w:val="00C50986"/>
    <w:rsid w:val="00C5524A"/>
    <w:rsid w:val="00C55EFF"/>
    <w:rsid w:val="00C56018"/>
    <w:rsid w:val="00C6176B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382B"/>
    <w:rsid w:val="00CF6B8B"/>
    <w:rsid w:val="00CF77FF"/>
    <w:rsid w:val="00D048D3"/>
    <w:rsid w:val="00D0615E"/>
    <w:rsid w:val="00D22B21"/>
    <w:rsid w:val="00D239F7"/>
    <w:rsid w:val="00D25119"/>
    <w:rsid w:val="00D430D7"/>
    <w:rsid w:val="00D43E53"/>
    <w:rsid w:val="00D47F81"/>
    <w:rsid w:val="00D508CC"/>
    <w:rsid w:val="00D55A84"/>
    <w:rsid w:val="00D57BB9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100C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04BD"/>
    <w:rsid w:val="00E91694"/>
    <w:rsid w:val="00E95904"/>
    <w:rsid w:val="00EA15A1"/>
    <w:rsid w:val="00EA47D1"/>
    <w:rsid w:val="00EA7CF4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5AFB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1E61"/>
    <w:rsid w:val="00F369E2"/>
    <w:rsid w:val="00F44BEA"/>
    <w:rsid w:val="00F46AED"/>
    <w:rsid w:val="00F51744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styleId="af2">
    <w:name w:val="No Spacing"/>
    <w:uiPriority w:val="1"/>
    <w:qFormat/>
    <w:rsid w:val="00242F32"/>
    <w:pPr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af3">
    <w:name w:val="footnote text"/>
    <w:basedOn w:val="a0"/>
    <w:link w:val="af4"/>
    <w:uiPriority w:val="99"/>
    <w:semiHidden/>
    <w:unhideWhenUsed/>
    <w:rsid w:val="002C0766"/>
    <w:rPr>
      <w:sz w:val="20"/>
      <w:szCs w:val="20"/>
    </w:rPr>
  </w:style>
  <w:style w:type="character" w:customStyle="1" w:styleId="af4">
    <w:name w:val="Текст сноски Знак"/>
    <w:link w:val="af3"/>
    <w:uiPriority w:val="99"/>
    <w:semiHidden/>
    <w:rsid w:val="002C0766"/>
    <w:rPr>
      <w:rFonts w:ascii="Times New Roman" w:hAnsi="Times New Roman"/>
      <w:lang w:val="uk-UA"/>
    </w:rPr>
  </w:style>
  <w:style w:type="character" w:styleId="af5">
    <w:name w:val="footnote reference"/>
    <w:uiPriority w:val="99"/>
    <w:semiHidden/>
    <w:unhideWhenUsed/>
    <w:rsid w:val="002C0766"/>
    <w:rPr>
      <w:vertAlign w:val="superscript"/>
    </w:rPr>
  </w:style>
  <w:style w:type="paragraph" w:styleId="32">
    <w:name w:val="Body Text Indent 3"/>
    <w:basedOn w:val="a0"/>
    <w:link w:val="33"/>
    <w:uiPriority w:val="99"/>
    <w:semiHidden/>
    <w:unhideWhenUsed/>
    <w:rsid w:val="00055C68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055C68"/>
    <w:rPr>
      <w:rFonts w:ascii="Times New Roman" w:hAnsi="Times New Roman"/>
      <w:sz w:val="16"/>
      <w:szCs w:val="16"/>
      <w:lang w:val="uk-UA"/>
    </w:rPr>
  </w:style>
  <w:style w:type="paragraph" w:customStyle="1" w:styleId="af6">
    <w:name w:val="мАбзац"/>
    <w:basedOn w:val="a0"/>
    <w:qFormat/>
    <w:rsid w:val="00055C68"/>
    <w:pPr>
      <w:spacing w:line="240" w:lineRule="auto"/>
    </w:pPr>
    <w:rPr>
      <w:rFonts w:eastAsia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styleId="af2">
    <w:name w:val="No Spacing"/>
    <w:uiPriority w:val="1"/>
    <w:qFormat/>
    <w:rsid w:val="00242F32"/>
    <w:pPr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af3">
    <w:name w:val="footnote text"/>
    <w:basedOn w:val="a0"/>
    <w:link w:val="af4"/>
    <w:uiPriority w:val="99"/>
    <w:semiHidden/>
    <w:unhideWhenUsed/>
    <w:rsid w:val="002C0766"/>
    <w:rPr>
      <w:sz w:val="20"/>
      <w:szCs w:val="20"/>
    </w:rPr>
  </w:style>
  <w:style w:type="character" w:customStyle="1" w:styleId="af4">
    <w:name w:val="Текст сноски Знак"/>
    <w:link w:val="af3"/>
    <w:uiPriority w:val="99"/>
    <w:semiHidden/>
    <w:rsid w:val="002C0766"/>
    <w:rPr>
      <w:rFonts w:ascii="Times New Roman" w:hAnsi="Times New Roman"/>
      <w:lang w:val="uk-UA"/>
    </w:rPr>
  </w:style>
  <w:style w:type="character" w:styleId="af5">
    <w:name w:val="footnote reference"/>
    <w:uiPriority w:val="99"/>
    <w:semiHidden/>
    <w:unhideWhenUsed/>
    <w:rsid w:val="002C0766"/>
    <w:rPr>
      <w:vertAlign w:val="superscript"/>
    </w:rPr>
  </w:style>
  <w:style w:type="paragraph" w:styleId="32">
    <w:name w:val="Body Text Indent 3"/>
    <w:basedOn w:val="a0"/>
    <w:link w:val="33"/>
    <w:uiPriority w:val="99"/>
    <w:semiHidden/>
    <w:unhideWhenUsed/>
    <w:rsid w:val="00055C68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055C68"/>
    <w:rPr>
      <w:rFonts w:ascii="Times New Roman" w:hAnsi="Times New Roman"/>
      <w:sz w:val="16"/>
      <w:szCs w:val="16"/>
      <w:lang w:val="uk-UA"/>
    </w:rPr>
  </w:style>
  <w:style w:type="paragraph" w:customStyle="1" w:styleId="af6">
    <w:name w:val="мАбзац"/>
    <w:basedOn w:val="a0"/>
    <w:qFormat/>
    <w:rsid w:val="00055C68"/>
    <w:pPr>
      <w:spacing w:line="240" w:lineRule="auto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Downloads\template_dst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63CA7-19C0-46DA-95B5-FB486B55B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22</TotalTime>
  <Pages>7</Pages>
  <Words>775</Words>
  <Characters>443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1216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Холин Никита</dc:creator>
  <cp:lastModifiedBy>1</cp:lastModifiedBy>
  <cp:revision>4</cp:revision>
  <cp:lastPrinted>2016-10-20T21:08:00Z</cp:lastPrinted>
  <dcterms:created xsi:type="dcterms:W3CDTF">2016-10-24T21:24:00Z</dcterms:created>
  <dcterms:modified xsi:type="dcterms:W3CDTF">2016-10-25T05:10:00Z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